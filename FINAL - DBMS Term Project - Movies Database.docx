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282F1" w14:textId="334C4BD7" w:rsidR="00F964F4" w:rsidRDefault="00011F1B">
      <w:pPr>
        <w:pStyle w:val="ARTICLETITLE"/>
        <w:spacing w:after="120"/>
        <w:rPr>
          <w:color w:val="000000" w:themeColor="text1"/>
        </w:rPr>
      </w:pPr>
      <w:r>
        <w:rPr>
          <w:color w:val="000000"/>
        </w:rPr>
        <w:t>DS-7330 – File Org &amp; DBMS Term Project – Movies Insights</w:t>
      </w:r>
    </w:p>
    <w:p w14:paraId="26E9EFE5" w14:textId="1D56C514" w:rsidR="003410C8" w:rsidRDefault="00011F1B">
      <w:pPr>
        <w:pStyle w:val="AUTHOR"/>
        <w:spacing w:before="80" w:after="360"/>
        <w:rPr>
          <w:color w:val="000000"/>
          <w:sz w:val="24"/>
        </w:rPr>
      </w:pPr>
      <w:r>
        <w:rPr>
          <w:color w:val="000000"/>
        </w:rPr>
        <w:t>Ravi Sivaraman</w:t>
      </w:r>
      <w:r w:rsidR="003410C8">
        <w:rPr>
          <w:color w:val="000000"/>
        </w:rPr>
        <w:t xml:space="preserve">, </w:t>
      </w:r>
      <w:r>
        <w:rPr>
          <w:color w:val="000000"/>
        </w:rPr>
        <w:t xml:space="preserve">David </w:t>
      </w:r>
      <w:proofErr w:type="spellStart"/>
      <w:r>
        <w:rPr>
          <w:color w:val="000000"/>
        </w:rPr>
        <w:t>Grijvala</w:t>
      </w:r>
      <w:proofErr w:type="spellEnd"/>
      <w:r w:rsidR="003410C8">
        <w:rPr>
          <w:color w:val="000000"/>
        </w:rPr>
        <w:t xml:space="preserve">, and </w:t>
      </w:r>
      <w:r>
        <w:rPr>
          <w:color w:val="000000"/>
        </w:rPr>
        <w:t>Apurv Mittal</w:t>
      </w:r>
      <w:r w:rsidR="003410C8">
        <w:rPr>
          <w:color w:val="000000"/>
        </w:rPr>
        <w:t xml:space="preserve">, </w:t>
      </w:r>
      <w:r>
        <w:rPr>
          <w:rStyle w:val="MemberType"/>
          <w:rFonts w:ascii="Helvetica" w:hAnsi="Helvetica"/>
          <w:color w:val="000000"/>
        </w:rPr>
        <w:t>SMU – MSDS – DBMS Class</w:t>
      </w:r>
    </w:p>
    <w:p w14:paraId="3A46F49D" w14:textId="77735658" w:rsidR="005F16C4" w:rsidRPr="005F16C4" w:rsidRDefault="003410C8" w:rsidP="005F16C4">
      <w:pPr>
        <w:pStyle w:val="ABSTRACT"/>
        <w:rPr>
          <w:color w:val="000000"/>
        </w:rPr>
      </w:pPr>
      <w:r>
        <w:rPr>
          <w:b/>
          <w:color w:val="000000"/>
        </w:rPr>
        <w:t>Abstract</w:t>
      </w:r>
      <w:r>
        <w:rPr>
          <w:color w:val="000000"/>
        </w:rPr>
        <w:t>—</w:t>
      </w:r>
      <w:r w:rsidR="005F16C4" w:rsidRPr="005F16C4">
        <w:rPr>
          <w:rFonts w:asciiTheme="minorHAnsi" w:eastAsiaTheme="minorHAnsi" w:hAnsiTheme="minorHAnsi" w:cstheme="minorBidi"/>
          <w:kern w:val="0"/>
          <w:sz w:val="22"/>
          <w:szCs w:val="22"/>
        </w:rPr>
        <w:t xml:space="preserve"> </w:t>
      </w:r>
      <w:r w:rsidR="00AB63FD" w:rsidRPr="008862E8">
        <w:t xml:space="preserve">This paper is to publish the results of a project </w:t>
      </w:r>
      <w:r w:rsidR="008862E8" w:rsidRPr="008862E8">
        <w:t>to b</w:t>
      </w:r>
      <w:r w:rsidR="00AB63FD">
        <w:t>uild a RDBMS database to be able to store and query the movie datasets to answers the user’s movie trivia.</w:t>
      </w:r>
    </w:p>
    <w:p w14:paraId="0F422FA0" w14:textId="32CB511F" w:rsidR="003410C8" w:rsidRDefault="003410C8">
      <w:pPr>
        <w:pStyle w:val="KEYWORD"/>
        <w:rPr>
          <w:color w:val="000000"/>
        </w:rPr>
      </w:pPr>
      <w:r>
        <w:rPr>
          <w:b/>
          <w:color w:val="000000"/>
        </w:rPr>
        <w:t>Index Terms</w:t>
      </w:r>
      <w:r>
        <w:rPr>
          <w:color w:val="000000"/>
        </w:rPr>
        <w:t>—</w:t>
      </w:r>
      <w:r w:rsidR="002C0644">
        <w:rPr>
          <w:color w:val="000000"/>
        </w:rPr>
        <w:t>Term Project, Movies Insights, RDBMS.</w:t>
      </w:r>
      <w:r>
        <w:rPr>
          <w:color w:val="000000"/>
        </w:rPr>
        <w:t xml:space="preserve"> </w:t>
      </w:r>
    </w:p>
    <w:p w14:paraId="52D719B8"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210285E2" w14:textId="75DE1D02" w:rsidR="003410C8" w:rsidRDefault="002C0644">
      <w:pPr>
        <w:pStyle w:val="AUTHORAFFILIATION"/>
        <w:framePr w:vSpace="0" w:wrap="around"/>
        <w:numPr>
          <w:ilvl w:val="0"/>
          <w:numId w:val="1"/>
        </w:numPr>
        <w:jc w:val="left"/>
        <w:rPr>
          <w:i w:val="0"/>
          <w:color w:val="000000"/>
        </w:rPr>
      </w:pPr>
      <w:r w:rsidRPr="28556EF5">
        <w:rPr>
          <w:color w:val="000000" w:themeColor="text1"/>
        </w:rPr>
        <w:t xml:space="preserve">Ravi Sivaraman </w:t>
      </w:r>
      <w:r w:rsidR="003410C8" w:rsidRPr="28556EF5">
        <w:rPr>
          <w:color w:val="000000" w:themeColor="text1"/>
        </w:rPr>
        <w:t xml:space="preserve">is </w:t>
      </w:r>
      <w:r w:rsidRPr="28556EF5">
        <w:rPr>
          <w:color w:val="000000" w:themeColor="text1"/>
        </w:rPr>
        <w:t xml:space="preserve">a student of Data Science </w:t>
      </w:r>
      <w:r w:rsidR="003410C8" w:rsidRPr="28556EF5">
        <w:rPr>
          <w:color w:val="000000" w:themeColor="text1"/>
        </w:rPr>
        <w:t xml:space="preserve">with </w:t>
      </w:r>
      <w:r w:rsidRPr="28556EF5">
        <w:rPr>
          <w:color w:val="000000" w:themeColor="text1"/>
        </w:rPr>
        <w:t>Southern Methodist University, Dallas, TX</w:t>
      </w:r>
      <w:r w:rsidR="003410C8" w:rsidRPr="28556EF5">
        <w:rPr>
          <w:color w:val="000000" w:themeColor="text1"/>
        </w:rPr>
        <w:t xml:space="preserve">. E-mail: </w:t>
      </w:r>
      <w:hyperlink r:id="rId8">
        <w:r w:rsidRPr="002C0644">
          <w:rPr>
            <w:rStyle w:val="Hyperlink"/>
            <w:rFonts w:ascii="Palatino" w:hAnsi="Palatino" w:cs="Times New Roman"/>
            <w:iCs/>
          </w:rPr>
          <w:t>rsivaraman@smu.edu</w:t>
        </w:r>
      </w:hyperlink>
      <w:r w:rsidR="003410C8" w:rsidRPr="28556EF5">
        <w:rPr>
          <w:color w:val="000000" w:themeColor="text1"/>
        </w:rPr>
        <w:t>.</w:t>
      </w:r>
    </w:p>
    <w:p w14:paraId="539372F9" w14:textId="2A5F217A" w:rsidR="002C0644" w:rsidRDefault="002C0644" w:rsidP="002C0644">
      <w:pPr>
        <w:pStyle w:val="AUTHORAFFILIATION"/>
        <w:framePr w:vSpace="0" w:wrap="around"/>
        <w:numPr>
          <w:ilvl w:val="0"/>
          <w:numId w:val="1"/>
        </w:numPr>
        <w:jc w:val="left"/>
        <w:rPr>
          <w:i w:val="0"/>
          <w:color w:val="000000"/>
        </w:rPr>
      </w:pPr>
      <w:r w:rsidRPr="28556EF5">
        <w:rPr>
          <w:color w:val="000000" w:themeColor="text1"/>
        </w:rPr>
        <w:t xml:space="preserve">David Grijalva is a student of Data Science with Southern Methodist University, Dallas, TX. E-mail: </w:t>
      </w:r>
      <w:hyperlink r:id="rId9">
        <w:r w:rsidRPr="002C0644">
          <w:rPr>
            <w:rStyle w:val="Hyperlink"/>
            <w:rFonts w:ascii="Palatino" w:hAnsi="Palatino" w:cs="Times New Roman"/>
            <w:iCs/>
          </w:rPr>
          <w:t>dgrijalva@smu.edu</w:t>
        </w:r>
      </w:hyperlink>
      <w:r w:rsidRPr="28556EF5">
        <w:rPr>
          <w:color w:val="000000" w:themeColor="text1"/>
        </w:rPr>
        <w:t>.</w:t>
      </w:r>
    </w:p>
    <w:p w14:paraId="5AAE9A84" w14:textId="4D3B1EF5" w:rsidR="002C0644" w:rsidRDefault="002C0644" w:rsidP="002C0644">
      <w:pPr>
        <w:pStyle w:val="AUTHORAFFILIATION"/>
        <w:framePr w:vSpace="0" w:wrap="around"/>
        <w:numPr>
          <w:ilvl w:val="0"/>
          <w:numId w:val="1"/>
        </w:numPr>
        <w:jc w:val="left"/>
        <w:rPr>
          <w:i w:val="0"/>
          <w:color w:val="000000"/>
        </w:rPr>
      </w:pPr>
      <w:r w:rsidRPr="28556EF5">
        <w:rPr>
          <w:color w:val="000000" w:themeColor="text1"/>
        </w:rPr>
        <w:t xml:space="preserve">Apurv Mittal is a student of Data Science with Southern Methodist University, Dallas, TX. E-mail: </w:t>
      </w:r>
      <w:hyperlink r:id="rId10">
        <w:r w:rsidRPr="28556EF5">
          <w:rPr>
            <w:rStyle w:val="Hyperlink"/>
            <w:rFonts w:ascii="Palatino" w:hAnsi="Palatino" w:cs="Times New Roman"/>
          </w:rPr>
          <w:t>apurvm@smu.edu</w:t>
        </w:r>
      </w:hyperlink>
      <w:r w:rsidRPr="28556EF5">
        <w:rPr>
          <w:color w:val="000000" w:themeColor="text1"/>
        </w:rPr>
        <w:t>.</w:t>
      </w:r>
    </w:p>
    <w:p w14:paraId="40790773" w14:textId="77777777" w:rsidR="00887762" w:rsidRDefault="00887762" w:rsidP="00887762">
      <w:pPr>
        <w:pStyle w:val="AUTHORAFFILIATION"/>
        <w:framePr w:vSpace="0" w:wrap="around"/>
        <w:ind w:left="160"/>
        <w:jc w:val="left"/>
        <w:rPr>
          <w:color w:val="000000"/>
        </w:rPr>
      </w:pPr>
    </w:p>
    <w:p w14:paraId="1C8194AC" w14:textId="77777777" w:rsidR="003410C8" w:rsidRDefault="003410C8">
      <w:pPr>
        <w:pStyle w:val="AUTHORAFFILIATION"/>
        <w:framePr w:vSpace="0" w:wrap="around"/>
        <w:numPr>
          <w:ilvl w:val="12"/>
          <w:numId w:val="0"/>
        </w:numPr>
        <w:ind w:left="320" w:hanging="160"/>
        <w:jc w:val="left"/>
        <w:rPr>
          <w:i w:val="0"/>
          <w:color w:val="000000"/>
        </w:rPr>
      </w:pPr>
    </w:p>
    <w:p w14:paraId="25BB5CB2"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eastAsia="Wingdings" w:hAnsi="Wingdings" w:cs="Wingdings"/>
          <w:color w:val="000000"/>
          <w:position w:val="-2"/>
        </w:rPr>
        <w:sym w:font="Wingdings" w:char="F075"/>
      </w:r>
      <w:r>
        <w:rPr>
          <w:rFonts w:ascii="Times New Roman" w:hAnsi="Times New Roman"/>
          <w:color w:val="000000"/>
          <w:position w:val="-2"/>
        </w:rPr>
        <w:t xml:space="preserve">   </w:t>
      </w:r>
      <w:r>
        <w:rPr>
          <w:color w:val="000000"/>
        </w:rPr>
        <w:t>——————————</w:t>
      </w:r>
    </w:p>
    <w:p w14:paraId="1FDFECF6" w14:textId="77777777" w:rsidR="003410C8" w:rsidRDefault="003410C8">
      <w:pPr>
        <w:pStyle w:val="Heading1"/>
        <w:spacing w:before="200"/>
        <w:rPr>
          <w:color w:val="000000"/>
        </w:rPr>
        <w:sectPr w:rsidR="003410C8" w:rsidSect="0069250A">
          <w:headerReference w:type="even" r:id="rId11"/>
          <w:headerReference w:type="default" r:id="rId12"/>
          <w:footerReference w:type="even" r:id="rId13"/>
          <w:footerReference w:type="default" r:id="rId14"/>
          <w:headerReference w:type="first" r:id="rId15"/>
          <w:footerReference w:type="first" r:id="rId16"/>
          <w:pgSz w:w="11340" w:h="15480" w:code="1"/>
          <w:pgMar w:top="1195" w:right="605" w:bottom="360" w:left="720" w:header="605" w:footer="72" w:gutter="0"/>
          <w:cols w:space="240"/>
          <w:titlePg/>
        </w:sectPr>
      </w:pPr>
      <w:r>
        <w:rPr>
          <w:color w:val="000000"/>
        </w:rPr>
        <w:t>1</w:t>
      </w:r>
      <w:r>
        <w:rPr>
          <w:color w:val="000000"/>
        </w:rPr>
        <w:tab/>
        <w:t>Introduction</w:t>
      </w:r>
    </w:p>
    <w:p w14:paraId="6C925A1A" w14:textId="5DAF2DD7" w:rsidR="003410C8" w:rsidRPr="00DE2722" w:rsidRDefault="00AB63FD"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58F959A1" w14:textId="1EC4628F" w:rsidR="00AB63FD" w:rsidRDefault="00AB63FD" w:rsidP="00AB63FD">
      <w:r>
        <w:t xml:space="preserve">e all watch movies, and it has become part of our pop-culture. There have been times when our curiosity goes beyond the showbiz we see on the screen, we want to learn more about the movie like: who directed </w:t>
      </w:r>
      <w:r w:rsidRPr="004C1A8C">
        <w:rPr>
          <w:i/>
          <w:iCs/>
        </w:rPr>
        <w:t>Avatar</w:t>
      </w:r>
      <w:r>
        <w:t xml:space="preserve">? how much money did </w:t>
      </w:r>
      <w:r w:rsidRPr="004C1A8C">
        <w:rPr>
          <w:i/>
          <w:iCs/>
        </w:rPr>
        <w:t>Top Gun</w:t>
      </w:r>
      <w:r>
        <w:t xml:space="preserve"> make, how many successful movies </w:t>
      </w:r>
      <w:r w:rsidRPr="004C1A8C">
        <w:rPr>
          <w:i/>
          <w:iCs/>
        </w:rPr>
        <w:t>Tom Hanks</w:t>
      </w:r>
      <w:r>
        <w:t xml:space="preserve"> has made, did </w:t>
      </w:r>
      <w:r w:rsidRPr="004C1A8C">
        <w:rPr>
          <w:i/>
          <w:iCs/>
        </w:rPr>
        <w:t>Tom Hanks</w:t>
      </w:r>
      <w:r>
        <w:t xml:space="preserve"> and </w:t>
      </w:r>
      <w:r w:rsidRPr="004C1A8C">
        <w:rPr>
          <w:i/>
          <w:iCs/>
        </w:rPr>
        <w:t>Spielberg</w:t>
      </w:r>
      <w:r>
        <w:t xml:space="preserve"> ever work together?</w:t>
      </w:r>
    </w:p>
    <w:p w14:paraId="6F05D3B3" w14:textId="77777777" w:rsidR="008862E8" w:rsidRDefault="008862E8" w:rsidP="00AB63FD"/>
    <w:p w14:paraId="70F0625B" w14:textId="77777777" w:rsidR="00AB63FD" w:rsidRDefault="00AB63FD" w:rsidP="00AB63FD">
      <w:r>
        <w:t>There are lots of website available to satisfy some of our curiosity but somehow, they are limited by what you can query them all at one place. We decided to take data from two most popular movie databases and join them together to build an efficient database which can help answer some of these questions.</w:t>
      </w:r>
    </w:p>
    <w:p w14:paraId="760C4BB0" w14:textId="50FA3A57" w:rsidR="003410C8" w:rsidRDefault="003410C8" w:rsidP="00AB63FD">
      <w:pPr>
        <w:pStyle w:val="PARAGRAPHnoindent"/>
        <w:rPr>
          <w:color w:val="000000"/>
        </w:rPr>
      </w:pPr>
    </w:p>
    <w:p w14:paraId="50C09BFE" w14:textId="4043C1A5" w:rsidR="003410C8" w:rsidRDefault="003410C8">
      <w:pPr>
        <w:pStyle w:val="Heading1"/>
        <w:rPr>
          <w:color w:val="000000"/>
        </w:rPr>
      </w:pPr>
      <w:r>
        <w:rPr>
          <w:color w:val="000000"/>
        </w:rPr>
        <w:t>2</w:t>
      </w:r>
      <w:r>
        <w:rPr>
          <w:color w:val="000000"/>
        </w:rPr>
        <w:tab/>
      </w:r>
      <w:r w:rsidR="008862E8">
        <w:rPr>
          <w:color w:val="000000"/>
        </w:rPr>
        <w:t>Methodology</w:t>
      </w:r>
    </w:p>
    <w:p w14:paraId="0268B85A" w14:textId="62B76AAD" w:rsidR="00995947" w:rsidRDefault="00995947" w:rsidP="00995947">
      <w:pPr>
        <w:pStyle w:val="PARAGRAPHnoindent"/>
      </w:pPr>
      <w:r>
        <w:t>To enable the capability of investigating movie insights to answer the questions of interest, we created a database, views and queries to generate desired reports.</w:t>
      </w:r>
    </w:p>
    <w:p w14:paraId="2B09FEF5" w14:textId="77777777" w:rsidR="00995947" w:rsidRPr="00995947" w:rsidRDefault="00995947" w:rsidP="00995947">
      <w:pPr>
        <w:pStyle w:val="PARAGRAPH"/>
      </w:pPr>
    </w:p>
    <w:p w14:paraId="082D3F43" w14:textId="20DD8FBC" w:rsidR="003410C8" w:rsidRDefault="003410C8">
      <w:pPr>
        <w:pStyle w:val="Heading2"/>
        <w:spacing w:before="0"/>
        <w:rPr>
          <w:color w:val="000000"/>
        </w:rPr>
      </w:pPr>
      <w:r>
        <w:rPr>
          <w:color w:val="000000"/>
        </w:rPr>
        <w:t xml:space="preserve">2.1 </w:t>
      </w:r>
      <w:r w:rsidR="008862E8">
        <w:rPr>
          <w:color w:val="000000"/>
        </w:rPr>
        <w:t>Data Identification and Source</w:t>
      </w:r>
    </w:p>
    <w:p w14:paraId="161539B5" w14:textId="77777777" w:rsidR="00D87649" w:rsidRDefault="00995947" w:rsidP="00995947">
      <w:pPr>
        <w:pStyle w:val="PARAGRAPHnoindent"/>
        <w:rPr>
          <w:color w:val="000000"/>
        </w:rPr>
      </w:pPr>
      <w:r>
        <w:rPr>
          <w:color w:val="000000"/>
        </w:rPr>
        <w:t xml:space="preserve">There are multiple sources available to capture the information about the movies. We decided to take data from two popular </w:t>
      </w:r>
      <w:proofErr w:type="spellStart"/>
      <w:r>
        <w:rPr>
          <w:color w:val="000000"/>
        </w:rPr>
        <w:t>moview</w:t>
      </w:r>
      <w:proofErr w:type="spellEnd"/>
      <w:r>
        <w:rPr>
          <w:color w:val="000000"/>
        </w:rPr>
        <w:t xml:space="preserve"> websites IMDB.Com and BoxOfficeMojo.com [1],[2]. IMDB publishes the exhaustive data about the movies which includes details about the movie title, languages, cast &amp; crew, IMDB ratings etc. However, this dataset doesn’t include information about the</w:t>
      </w:r>
      <w:r w:rsidR="00D87649">
        <w:rPr>
          <w:color w:val="000000"/>
        </w:rPr>
        <w:t xml:space="preserve"> </w:t>
      </w:r>
      <w:proofErr w:type="spellStart"/>
      <w:r w:rsidR="00D87649">
        <w:rPr>
          <w:color w:val="000000"/>
        </w:rPr>
        <w:t>boxoffice</w:t>
      </w:r>
      <w:proofErr w:type="spellEnd"/>
      <w:r w:rsidR="00D87649">
        <w:rPr>
          <w:color w:val="000000"/>
        </w:rPr>
        <w:t xml:space="preserve"> collections, MPAA ratings, production house etc. </w:t>
      </w:r>
    </w:p>
    <w:p w14:paraId="0021D2EB" w14:textId="0AAB3959" w:rsidR="00995947" w:rsidRDefault="00995947" w:rsidP="00995947">
      <w:pPr>
        <w:pStyle w:val="PARAGRAPHnoindent"/>
        <w:rPr>
          <w:color w:val="000000"/>
        </w:rPr>
      </w:pPr>
    </w:p>
    <w:p w14:paraId="2431B402" w14:textId="588227C2" w:rsidR="00D87649" w:rsidRPr="00D87649" w:rsidRDefault="00D87649" w:rsidP="00CB2418">
      <w:pPr>
        <w:pStyle w:val="PARAGRAPH"/>
        <w:ind w:firstLine="0"/>
        <w:rPr>
          <w:color w:val="000000"/>
        </w:rPr>
      </w:pPr>
      <w:r>
        <w:t xml:space="preserve">To capture the missing information in the IMDB dataset we used a published dataset on Kaggle by Igor </w:t>
      </w:r>
      <w:proofErr w:type="spellStart"/>
      <w:r>
        <w:t>Kirko</w:t>
      </w:r>
      <w:proofErr w:type="spellEnd"/>
      <w:r>
        <w:t xml:space="preserve"> [3]. This dataset is screen scrapped information from </w:t>
      </w:r>
      <w:r>
        <w:rPr>
          <w:color w:val="000000"/>
        </w:rPr>
        <w:t xml:space="preserve">BoxOfficeMojo.com and includes details of movie </w:t>
      </w:r>
      <w:proofErr w:type="spellStart"/>
      <w:r>
        <w:rPr>
          <w:color w:val="000000"/>
        </w:rPr>
        <w:t>budjet</w:t>
      </w:r>
      <w:proofErr w:type="spellEnd"/>
      <w:r>
        <w:rPr>
          <w:color w:val="000000"/>
        </w:rPr>
        <w:t xml:space="preserve">, </w:t>
      </w:r>
      <w:r>
        <w:rPr>
          <w:color w:val="000000"/>
        </w:rPr>
        <w:t>worldwide collections, MPAA ratings and production house from 1990 to 2020.</w:t>
      </w:r>
    </w:p>
    <w:p w14:paraId="04A28F2F" w14:textId="2C79498A" w:rsidR="003410C8" w:rsidRDefault="003410C8">
      <w:pPr>
        <w:pStyle w:val="Heading2"/>
        <w:rPr>
          <w:color w:val="000000"/>
        </w:rPr>
      </w:pPr>
      <w:r>
        <w:rPr>
          <w:color w:val="000000"/>
        </w:rPr>
        <w:t>2.</w:t>
      </w:r>
      <w:r w:rsidR="007E7462">
        <w:rPr>
          <w:color w:val="000000"/>
        </w:rPr>
        <w:t>2</w:t>
      </w:r>
      <w:r>
        <w:rPr>
          <w:color w:val="000000"/>
        </w:rPr>
        <w:tab/>
      </w:r>
      <w:r w:rsidR="008862E8">
        <w:rPr>
          <w:color w:val="000000"/>
        </w:rPr>
        <w:t>Entity- Relationship Diagram</w:t>
      </w:r>
    </w:p>
    <w:p w14:paraId="6B5BB8BE" w14:textId="7D242672" w:rsidR="003410C8" w:rsidRDefault="007E7462">
      <w:pPr>
        <w:pStyle w:val="PARAGRAPHnoindent"/>
        <w:rPr>
          <w:color w:val="000000"/>
        </w:rPr>
      </w:pPr>
      <w:r>
        <w:rPr>
          <w:color w:val="000000"/>
        </w:rPr>
        <w:t>We created an Entity-Relationship diagram to build the schema for the proposed movies database. This required the database to be in 3NF (Third Normal Form).</w:t>
      </w:r>
    </w:p>
    <w:p w14:paraId="6EE3D77A" w14:textId="1292781F" w:rsidR="007E7462" w:rsidRDefault="007E7462" w:rsidP="007E7462">
      <w:pPr>
        <w:pStyle w:val="PARAGRAPH"/>
      </w:pPr>
      <w:r>
        <w:t>Following relations were created:</w:t>
      </w:r>
    </w:p>
    <w:p w14:paraId="181703FF" w14:textId="66FB45AD" w:rsidR="007E7462" w:rsidRPr="00612DF2" w:rsidRDefault="007E7462" w:rsidP="00612DF2">
      <w:pPr>
        <w:pStyle w:val="TABLEFOOTNOTE"/>
        <w:ind w:left="720"/>
        <w:rPr>
          <w:color w:val="000000"/>
          <w:spacing w:val="-2"/>
        </w:rPr>
      </w:pPr>
      <w:proofErr w:type="spellStart"/>
      <w:r w:rsidRPr="00612DF2">
        <w:rPr>
          <w:color w:val="000000"/>
          <w:spacing w:val="-2"/>
        </w:rPr>
        <w:t>Movies_CC</w:t>
      </w:r>
      <w:proofErr w:type="spellEnd"/>
      <w:r w:rsidRPr="00612DF2">
        <w:rPr>
          <w:color w:val="000000"/>
          <w:spacing w:val="-2"/>
        </w:rPr>
        <w:t xml:space="preserve"> </w:t>
      </w:r>
      <w:r w:rsidRPr="00612DF2">
        <w:rPr>
          <w:rFonts w:ascii="Wingdings" w:eastAsia="Wingdings" w:hAnsi="Wingdings" w:cs="Wingdings"/>
          <w:color w:val="000000"/>
          <w:spacing w:val="-2"/>
        </w:rPr>
        <w:sym w:font="Wingdings" w:char="F0E0"/>
      </w:r>
      <w:r w:rsidR="00661184" w:rsidRPr="00612DF2">
        <w:rPr>
          <w:color w:val="000000"/>
          <w:spacing w:val="-2"/>
        </w:rPr>
        <w:t xml:space="preserve"> Cast &amp; crew linked to a movie</w:t>
      </w:r>
      <w:r w:rsidR="00612DF2">
        <w:rPr>
          <w:color w:val="000000"/>
          <w:spacing w:val="-2"/>
        </w:rPr>
        <w:t xml:space="preserve"> </w:t>
      </w:r>
    </w:p>
    <w:p w14:paraId="532D4975" w14:textId="50ACE1CD" w:rsidR="007E7462" w:rsidRPr="00612DF2" w:rsidRDefault="007E7462" w:rsidP="00612DF2">
      <w:pPr>
        <w:pStyle w:val="TABLEFOOTNOTE"/>
        <w:ind w:left="720"/>
        <w:rPr>
          <w:color w:val="000000"/>
          <w:spacing w:val="-2"/>
        </w:rPr>
      </w:pPr>
      <w:proofErr w:type="spellStart"/>
      <w:r w:rsidRPr="00612DF2">
        <w:rPr>
          <w:color w:val="000000"/>
          <w:spacing w:val="-2"/>
        </w:rPr>
        <w:t>Cast_Crew</w:t>
      </w:r>
      <w:proofErr w:type="spellEnd"/>
      <w:r w:rsidR="00661184" w:rsidRPr="00612DF2">
        <w:rPr>
          <w:color w:val="000000"/>
          <w:spacing w:val="-2"/>
        </w:rPr>
        <w:t xml:space="preserve"> </w:t>
      </w:r>
      <w:r w:rsidR="00661184" w:rsidRPr="00612DF2">
        <w:rPr>
          <w:rFonts w:ascii="Wingdings" w:eastAsia="Wingdings" w:hAnsi="Wingdings" w:cs="Wingdings"/>
          <w:color w:val="000000"/>
          <w:spacing w:val="-2"/>
        </w:rPr>
        <w:sym w:font="Wingdings" w:char="F0E0"/>
      </w:r>
      <w:r w:rsidR="00612DF2">
        <w:rPr>
          <w:color w:val="000000"/>
          <w:spacing w:val="-2"/>
        </w:rPr>
        <w:t xml:space="preserve"> </w:t>
      </w:r>
      <w:r w:rsidR="00661184" w:rsidRPr="00612DF2">
        <w:rPr>
          <w:color w:val="000000"/>
          <w:spacing w:val="-2"/>
        </w:rPr>
        <w:t>Personal details of cast &amp; crew</w:t>
      </w:r>
    </w:p>
    <w:p w14:paraId="435BF9DF" w14:textId="7F0EE150" w:rsidR="00661184" w:rsidRPr="00612DF2" w:rsidRDefault="007E7462" w:rsidP="00612DF2">
      <w:pPr>
        <w:pStyle w:val="TABLEFOOTNOTE"/>
        <w:ind w:left="720"/>
        <w:rPr>
          <w:color w:val="000000"/>
          <w:spacing w:val="-2"/>
        </w:rPr>
      </w:pPr>
      <w:proofErr w:type="spellStart"/>
      <w:r w:rsidRPr="00612DF2">
        <w:rPr>
          <w:color w:val="000000"/>
          <w:spacing w:val="-2"/>
        </w:rPr>
        <w:t>CC_Profession</w:t>
      </w:r>
      <w:proofErr w:type="spellEnd"/>
      <w:r w:rsidR="00661184" w:rsidRPr="00612DF2">
        <w:rPr>
          <w:color w:val="000000"/>
          <w:spacing w:val="-2"/>
        </w:rPr>
        <w:t xml:space="preserve"> </w:t>
      </w:r>
      <w:r w:rsidR="00661184" w:rsidRPr="00612DF2">
        <w:rPr>
          <w:rFonts w:ascii="Wingdings" w:eastAsia="Wingdings" w:hAnsi="Wingdings" w:cs="Wingdings"/>
          <w:color w:val="000000"/>
          <w:spacing w:val="-2"/>
        </w:rPr>
        <w:sym w:font="Wingdings" w:char="F0E0"/>
      </w:r>
      <w:r w:rsidR="00661184" w:rsidRPr="00612DF2">
        <w:rPr>
          <w:color w:val="000000"/>
          <w:spacing w:val="-2"/>
        </w:rPr>
        <w:t xml:space="preserve"> Cast &amp; crew profession(s)</w:t>
      </w:r>
    </w:p>
    <w:p w14:paraId="67C18B79" w14:textId="703FF09A" w:rsidR="007E7462" w:rsidRPr="00612DF2" w:rsidRDefault="007E7462" w:rsidP="00612DF2">
      <w:pPr>
        <w:pStyle w:val="TABLEFOOTNOTE"/>
        <w:ind w:left="720"/>
        <w:rPr>
          <w:color w:val="000000"/>
          <w:spacing w:val="-2"/>
        </w:rPr>
      </w:pPr>
      <w:r w:rsidRPr="00612DF2">
        <w:rPr>
          <w:color w:val="000000"/>
          <w:spacing w:val="-2"/>
        </w:rPr>
        <w:t>Movie</w:t>
      </w:r>
      <w:r w:rsidR="00661184" w:rsidRPr="00612DF2">
        <w:rPr>
          <w:color w:val="000000"/>
          <w:spacing w:val="-2"/>
        </w:rPr>
        <w:t xml:space="preserve"> </w:t>
      </w:r>
      <w:r w:rsidR="00661184" w:rsidRPr="00612DF2">
        <w:rPr>
          <w:rFonts w:ascii="Wingdings" w:eastAsia="Wingdings" w:hAnsi="Wingdings" w:cs="Wingdings"/>
          <w:color w:val="000000"/>
          <w:spacing w:val="-2"/>
        </w:rPr>
        <w:sym w:font="Wingdings" w:char="F0E0"/>
      </w:r>
      <w:r w:rsidR="00661184" w:rsidRPr="00612DF2">
        <w:rPr>
          <w:color w:val="000000"/>
          <w:spacing w:val="-2"/>
        </w:rPr>
        <w:t xml:space="preserve"> Details about the movie</w:t>
      </w:r>
    </w:p>
    <w:p w14:paraId="667E03B3" w14:textId="7174048B" w:rsidR="007E7462" w:rsidRPr="00612DF2" w:rsidRDefault="007E7462" w:rsidP="00612DF2">
      <w:pPr>
        <w:pStyle w:val="TABLEFOOTNOTE"/>
        <w:ind w:left="720"/>
        <w:rPr>
          <w:color w:val="000000"/>
          <w:spacing w:val="-2"/>
        </w:rPr>
      </w:pPr>
      <w:proofErr w:type="spellStart"/>
      <w:r w:rsidRPr="00612DF2">
        <w:rPr>
          <w:color w:val="000000"/>
          <w:spacing w:val="-2"/>
        </w:rPr>
        <w:t>CC_KnownFor</w:t>
      </w:r>
      <w:proofErr w:type="spellEnd"/>
      <w:r w:rsidR="00661184" w:rsidRPr="00612DF2">
        <w:rPr>
          <w:color w:val="000000"/>
          <w:spacing w:val="-2"/>
        </w:rPr>
        <w:t xml:space="preserve"> </w:t>
      </w:r>
      <w:r w:rsidR="00661184" w:rsidRPr="00612DF2">
        <w:rPr>
          <w:rFonts w:ascii="Wingdings" w:eastAsia="Wingdings" w:hAnsi="Wingdings" w:cs="Wingdings"/>
          <w:color w:val="000000"/>
          <w:spacing w:val="-2"/>
        </w:rPr>
        <w:sym w:font="Wingdings" w:char="F0E0"/>
      </w:r>
      <w:r w:rsidR="00661184" w:rsidRPr="00612DF2">
        <w:rPr>
          <w:color w:val="000000"/>
          <w:spacing w:val="-2"/>
        </w:rPr>
        <w:t xml:space="preserve"> Cast &amp; Crew</w:t>
      </w:r>
      <w:r w:rsidR="00612DF2">
        <w:rPr>
          <w:color w:val="000000"/>
          <w:spacing w:val="-2"/>
        </w:rPr>
        <w:t>’s</w:t>
      </w:r>
      <w:r w:rsidR="00661184" w:rsidRPr="00612DF2">
        <w:rPr>
          <w:color w:val="000000"/>
          <w:spacing w:val="-2"/>
        </w:rPr>
        <w:t xml:space="preserve"> popular </w:t>
      </w:r>
      <w:r w:rsidR="00612DF2">
        <w:rPr>
          <w:color w:val="000000"/>
          <w:spacing w:val="-2"/>
        </w:rPr>
        <w:t xml:space="preserve">movie </w:t>
      </w:r>
      <w:r w:rsidR="00661184" w:rsidRPr="00612DF2">
        <w:rPr>
          <w:color w:val="000000"/>
          <w:spacing w:val="-2"/>
        </w:rPr>
        <w:t>titles</w:t>
      </w:r>
    </w:p>
    <w:p w14:paraId="4633D5DF" w14:textId="0C50EABB" w:rsidR="00661184" w:rsidRPr="00612DF2" w:rsidRDefault="007E7462" w:rsidP="00612DF2">
      <w:pPr>
        <w:pStyle w:val="TABLEFOOTNOTE"/>
        <w:ind w:left="720"/>
        <w:rPr>
          <w:color w:val="000000"/>
          <w:spacing w:val="-2"/>
        </w:rPr>
      </w:pPr>
      <w:proofErr w:type="spellStart"/>
      <w:r w:rsidRPr="00612DF2">
        <w:rPr>
          <w:color w:val="000000"/>
          <w:spacing w:val="-2"/>
        </w:rPr>
        <w:t>Movie_Genre</w:t>
      </w:r>
      <w:proofErr w:type="spellEnd"/>
      <w:r w:rsidR="00661184" w:rsidRPr="00612DF2">
        <w:rPr>
          <w:color w:val="000000"/>
          <w:spacing w:val="-2"/>
        </w:rPr>
        <w:t xml:space="preserve"> </w:t>
      </w:r>
      <w:r w:rsidR="00661184" w:rsidRPr="00612DF2">
        <w:rPr>
          <w:rFonts w:ascii="Wingdings" w:eastAsia="Wingdings" w:hAnsi="Wingdings" w:cs="Wingdings"/>
          <w:color w:val="000000"/>
          <w:spacing w:val="-2"/>
        </w:rPr>
        <w:sym w:font="Wingdings" w:char="F0E0"/>
      </w:r>
      <w:r w:rsidR="00661184" w:rsidRPr="00612DF2">
        <w:rPr>
          <w:color w:val="000000"/>
          <w:spacing w:val="-2"/>
        </w:rPr>
        <w:t xml:space="preserve"> Genre of the movie</w:t>
      </w:r>
    </w:p>
    <w:p w14:paraId="4729306B" w14:textId="20D78FCB" w:rsidR="007E7462" w:rsidRPr="00612DF2" w:rsidRDefault="007E7462" w:rsidP="00612DF2">
      <w:pPr>
        <w:pStyle w:val="TABLEFOOTNOTE"/>
        <w:ind w:left="720"/>
        <w:rPr>
          <w:color w:val="000000"/>
          <w:spacing w:val="-2"/>
        </w:rPr>
      </w:pPr>
      <w:r w:rsidRPr="00612DF2">
        <w:rPr>
          <w:color w:val="000000"/>
          <w:spacing w:val="-2"/>
        </w:rPr>
        <w:t>Genre</w:t>
      </w:r>
      <w:r w:rsidR="00661184" w:rsidRPr="00612DF2">
        <w:rPr>
          <w:color w:val="000000"/>
          <w:spacing w:val="-2"/>
        </w:rPr>
        <w:t xml:space="preserve"> </w:t>
      </w:r>
      <w:r w:rsidR="00661184" w:rsidRPr="00612DF2">
        <w:rPr>
          <w:rFonts w:ascii="Wingdings" w:eastAsia="Wingdings" w:hAnsi="Wingdings" w:cs="Wingdings"/>
          <w:color w:val="000000"/>
          <w:spacing w:val="-2"/>
        </w:rPr>
        <w:sym w:font="Wingdings" w:char="F0E0"/>
      </w:r>
      <w:r w:rsidR="00661184" w:rsidRPr="00612DF2">
        <w:rPr>
          <w:color w:val="000000"/>
          <w:spacing w:val="-2"/>
        </w:rPr>
        <w:t xml:space="preserve"> List of possible genres</w:t>
      </w:r>
    </w:p>
    <w:p w14:paraId="497BA9BE" w14:textId="41B862AE" w:rsidR="007079A5" w:rsidRDefault="007079A5" w:rsidP="007079A5">
      <w:pPr>
        <w:pStyle w:val="PARAGRAPH"/>
      </w:pPr>
      <w:r>
        <w:rPr>
          <w:noProof/>
        </w:rPr>
        <w:drawing>
          <wp:anchor distT="0" distB="0" distL="114300" distR="114300" simplePos="0" relativeHeight="251658240" behindDoc="0" locked="0" layoutInCell="1" allowOverlap="1" wp14:anchorId="2D188686" wp14:editId="7A5E64F3">
            <wp:simplePos x="0" y="0"/>
            <wp:positionH relativeFrom="column">
              <wp:posOffset>-50851</wp:posOffset>
            </wp:positionH>
            <wp:positionV relativeFrom="paragraph">
              <wp:posOffset>112687</wp:posOffset>
            </wp:positionV>
            <wp:extent cx="3103245" cy="3188335"/>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245" cy="3188335"/>
                    </a:xfrm>
                    <a:prstGeom prst="rect">
                      <a:avLst/>
                    </a:prstGeom>
                  </pic:spPr>
                </pic:pic>
              </a:graphicData>
            </a:graphic>
            <wp14:sizeRelH relativeFrom="page">
              <wp14:pctWidth>0</wp14:pctWidth>
            </wp14:sizeRelH>
            <wp14:sizeRelV relativeFrom="page">
              <wp14:pctHeight>0</wp14:pctHeight>
            </wp14:sizeRelV>
          </wp:anchor>
        </w:drawing>
      </w:r>
    </w:p>
    <w:p w14:paraId="311F609D" w14:textId="10AF41BD" w:rsidR="007079A5" w:rsidRDefault="007079A5" w:rsidP="007079A5">
      <w:pPr>
        <w:pStyle w:val="PARAGRAPH"/>
      </w:pPr>
    </w:p>
    <w:p w14:paraId="35AC8B24" w14:textId="3762A2A5" w:rsidR="007079A5" w:rsidRDefault="007079A5" w:rsidP="007079A5">
      <w:pPr>
        <w:pStyle w:val="PARAGRAPH"/>
      </w:pPr>
    </w:p>
    <w:p w14:paraId="5E06611E" w14:textId="35C8992F" w:rsidR="007079A5" w:rsidRDefault="007079A5" w:rsidP="007079A5">
      <w:pPr>
        <w:pStyle w:val="PARAGRAPH"/>
      </w:pPr>
    </w:p>
    <w:p w14:paraId="6BA97F61" w14:textId="77777777" w:rsidR="007079A5" w:rsidRPr="007079A5" w:rsidRDefault="007079A5" w:rsidP="007079A5">
      <w:pPr>
        <w:pStyle w:val="PARAGRAPH"/>
      </w:pPr>
    </w:p>
    <w:p w14:paraId="7EBD6667" w14:textId="430E6FFC" w:rsidR="007079A5" w:rsidRDefault="007079A5" w:rsidP="007079A5">
      <w:pPr>
        <w:pStyle w:val="PARAGRAPH"/>
      </w:pPr>
    </w:p>
    <w:p w14:paraId="1BEAE60C" w14:textId="1D88297C" w:rsidR="007079A5" w:rsidRDefault="007079A5" w:rsidP="007079A5">
      <w:pPr>
        <w:pStyle w:val="PARAGRAPH"/>
      </w:pPr>
    </w:p>
    <w:p w14:paraId="0BAC4CB2" w14:textId="6C07098D" w:rsidR="007079A5" w:rsidRDefault="007079A5" w:rsidP="007079A5">
      <w:pPr>
        <w:pStyle w:val="PARAGRAPH"/>
      </w:pPr>
    </w:p>
    <w:p w14:paraId="65064B99" w14:textId="3D8F23A5" w:rsidR="007079A5" w:rsidRDefault="007079A5" w:rsidP="007079A5">
      <w:pPr>
        <w:pStyle w:val="PARAGRAPH"/>
      </w:pPr>
    </w:p>
    <w:p w14:paraId="37573C78" w14:textId="28B7A508" w:rsidR="007079A5" w:rsidRDefault="007079A5" w:rsidP="007079A5">
      <w:pPr>
        <w:pStyle w:val="PARAGRAPH"/>
      </w:pPr>
    </w:p>
    <w:p w14:paraId="2842EACA" w14:textId="2A361AC8" w:rsidR="007079A5" w:rsidRDefault="007079A5" w:rsidP="007079A5">
      <w:pPr>
        <w:pStyle w:val="PARAGRAPH"/>
      </w:pPr>
    </w:p>
    <w:p w14:paraId="78AE247F" w14:textId="4BBB2508" w:rsidR="007079A5" w:rsidRDefault="007079A5" w:rsidP="007079A5">
      <w:pPr>
        <w:pStyle w:val="PARAGRAPH"/>
      </w:pPr>
    </w:p>
    <w:p w14:paraId="65887859" w14:textId="3F7DE35F" w:rsidR="007079A5" w:rsidRDefault="007079A5" w:rsidP="007079A5">
      <w:pPr>
        <w:pStyle w:val="PARAGRAPH"/>
      </w:pPr>
    </w:p>
    <w:p w14:paraId="5B8882B6" w14:textId="1F0B59BC" w:rsidR="007079A5" w:rsidRDefault="007079A5" w:rsidP="007079A5">
      <w:pPr>
        <w:pStyle w:val="PARAGRAPH"/>
      </w:pPr>
    </w:p>
    <w:p w14:paraId="117E3E11" w14:textId="331FD191" w:rsidR="007079A5" w:rsidRDefault="007079A5" w:rsidP="007079A5">
      <w:pPr>
        <w:pStyle w:val="PARAGRAPH"/>
      </w:pPr>
    </w:p>
    <w:p w14:paraId="66B774C6" w14:textId="2707CC9D" w:rsidR="007079A5" w:rsidRDefault="007079A5" w:rsidP="007079A5">
      <w:pPr>
        <w:pStyle w:val="PARAGRAPH"/>
      </w:pPr>
    </w:p>
    <w:p w14:paraId="71416019" w14:textId="7410A0B5" w:rsidR="007079A5" w:rsidRDefault="007079A5" w:rsidP="007079A5">
      <w:pPr>
        <w:pStyle w:val="PARAGRAPH"/>
      </w:pPr>
    </w:p>
    <w:p w14:paraId="3CF222E2" w14:textId="156AEAA4" w:rsidR="007079A5" w:rsidRDefault="007079A5" w:rsidP="007079A5">
      <w:pPr>
        <w:pStyle w:val="PARAGRAPH"/>
      </w:pPr>
    </w:p>
    <w:p w14:paraId="67560787" w14:textId="6A6BBE9A" w:rsidR="007079A5" w:rsidRDefault="007079A5" w:rsidP="007079A5">
      <w:pPr>
        <w:pStyle w:val="PARAGRAPH"/>
      </w:pPr>
    </w:p>
    <w:p w14:paraId="427BFDC0" w14:textId="29C2867E" w:rsidR="007079A5" w:rsidRDefault="007079A5" w:rsidP="007079A5">
      <w:pPr>
        <w:pStyle w:val="PARAGRAPH"/>
      </w:pPr>
    </w:p>
    <w:p w14:paraId="26AE5E26" w14:textId="0A5EB17F" w:rsidR="007079A5" w:rsidRDefault="007079A5" w:rsidP="007079A5">
      <w:pPr>
        <w:pStyle w:val="PARAGRAPH"/>
      </w:pPr>
    </w:p>
    <w:p w14:paraId="6DCC18DF" w14:textId="49E304A5" w:rsidR="007079A5" w:rsidRDefault="007079A5" w:rsidP="007079A5">
      <w:pPr>
        <w:pStyle w:val="PARAGRAPH"/>
      </w:pPr>
    </w:p>
    <w:p w14:paraId="2535FB7F" w14:textId="22FDEA8A" w:rsidR="007079A5" w:rsidRDefault="007079A5" w:rsidP="007079A5">
      <w:pPr>
        <w:pStyle w:val="PARAGRAPH"/>
      </w:pPr>
    </w:p>
    <w:p w14:paraId="021B7AD7" w14:textId="55270843" w:rsidR="007079A5" w:rsidRPr="008862E8" w:rsidRDefault="008862E8" w:rsidP="008862E8">
      <w:pPr>
        <w:pStyle w:val="FIGURECAPTION"/>
        <w:rPr>
          <w:color w:val="000000"/>
        </w:rPr>
      </w:pPr>
      <w:r>
        <w:rPr>
          <w:color w:val="000000"/>
        </w:rPr>
        <w:t>Fig. 1. Entity Relationship Diagram</w:t>
      </w:r>
    </w:p>
    <w:p w14:paraId="4A0EB0A3" w14:textId="22B7EF58" w:rsidR="007E7462" w:rsidRDefault="007E7462" w:rsidP="007E7462">
      <w:pPr>
        <w:pStyle w:val="Heading2"/>
        <w:ind w:left="0" w:firstLine="0"/>
        <w:rPr>
          <w:color w:val="000000"/>
        </w:rPr>
      </w:pPr>
      <w:r>
        <w:rPr>
          <w:color w:val="000000"/>
        </w:rPr>
        <w:t>2.3 Data Extraction</w:t>
      </w:r>
    </w:p>
    <w:p w14:paraId="4ABBAA57" w14:textId="77777777" w:rsidR="00E87324" w:rsidRDefault="007E7462" w:rsidP="00E87324">
      <w:pPr>
        <w:pStyle w:val="PARAGRAPHnoindent"/>
      </w:pPr>
      <w:r>
        <w:t xml:space="preserve">The dataset from IMDB contains </w:t>
      </w:r>
      <w:r w:rsidR="00031FB1">
        <w:t>542,000</w:t>
      </w:r>
      <w:r>
        <w:t xml:space="preserve"> movie records and </w:t>
      </w:r>
      <w:r w:rsidR="00CB694F">
        <w:t>9.2 M</w:t>
      </w:r>
      <w:r>
        <w:t xml:space="preserve"> cast &amp; crew information spread across seven files. We filtered the dataset for the movies released in US </w:t>
      </w:r>
      <w:r>
        <w:lastRenderedPageBreak/>
        <w:t xml:space="preserve">between </w:t>
      </w:r>
      <w:r w:rsidRPr="00A13CBE">
        <w:t>1980 to 2020.</w:t>
      </w:r>
      <w:r>
        <w:t xml:space="preserve"> </w:t>
      </w:r>
    </w:p>
    <w:p w14:paraId="0291235D" w14:textId="77777777" w:rsidR="00E87324" w:rsidRDefault="00E87324" w:rsidP="00E87324">
      <w:pPr>
        <w:pStyle w:val="PARAGRAPHnoindent"/>
      </w:pPr>
    </w:p>
    <w:p w14:paraId="4DAD24FB" w14:textId="5678B433" w:rsidR="007E7462" w:rsidRDefault="007E7462" w:rsidP="00E87324">
      <w:pPr>
        <w:pStyle w:val="PARAGRAPHnoindent"/>
      </w:pPr>
      <w:r>
        <w:t xml:space="preserve">We used Python </w:t>
      </w:r>
      <w:r w:rsidR="00A73D14">
        <w:t xml:space="preserve">and R </w:t>
      </w:r>
      <w:r>
        <w:t xml:space="preserve">program to extract the data from </w:t>
      </w:r>
      <w:proofErr w:type="spellStart"/>
      <w:r>
        <w:t>tsv</w:t>
      </w:r>
      <w:proofErr w:type="spellEnd"/>
      <w:r>
        <w:t xml:space="preserve"> (tab separated values) files, filter and join among different datasets.</w:t>
      </w:r>
    </w:p>
    <w:p w14:paraId="6FA5DD6B" w14:textId="77777777" w:rsidR="00E120A0" w:rsidRPr="00E120A0" w:rsidRDefault="00E120A0" w:rsidP="00E120A0">
      <w:pPr>
        <w:pStyle w:val="PARAGRAPH"/>
      </w:pPr>
    </w:p>
    <w:p w14:paraId="06709837" w14:textId="77777777" w:rsidR="007E7462" w:rsidRPr="00D87649" w:rsidRDefault="007E7462" w:rsidP="00B669D9">
      <w:pPr>
        <w:pStyle w:val="PARAGRAPH"/>
        <w:ind w:firstLine="0"/>
      </w:pPr>
      <w:r>
        <w:t>The dataset required to be parsed because the information captured from IMDB datasets were not in 1NF (First Normal Form). Once the data was parsed and joined it was extracted into csv files ready to be uploaded in the database.</w:t>
      </w:r>
    </w:p>
    <w:p w14:paraId="28DD46D0" w14:textId="6088AE3D" w:rsidR="007079A5" w:rsidRPr="007079A5" w:rsidRDefault="007079A5" w:rsidP="007079A5">
      <w:pPr>
        <w:pStyle w:val="PARAGRAPH"/>
      </w:pPr>
    </w:p>
    <w:p w14:paraId="6682C33B" w14:textId="60F90495" w:rsidR="003410C8" w:rsidRDefault="008862E8">
      <w:pPr>
        <w:pStyle w:val="Heading2"/>
        <w:numPr>
          <w:ilvl w:val="1"/>
          <w:numId w:val="32"/>
        </w:numPr>
        <w:rPr>
          <w:color w:val="000000"/>
        </w:rPr>
      </w:pPr>
      <w:r>
        <w:rPr>
          <w:color w:val="000000"/>
        </w:rPr>
        <w:t xml:space="preserve">Data </w:t>
      </w:r>
      <w:r w:rsidR="009324D8">
        <w:rPr>
          <w:color w:val="000000"/>
        </w:rPr>
        <w:t>Wrangling</w:t>
      </w:r>
    </w:p>
    <w:p w14:paraId="02C7F846" w14:textId="77777777" w:rsidR="0092559E" w:rsidRDefault="0092559E" w:rsidP="006A30AF">
      <w:pPr>
        <w:spacing w:line="240" w:lineRule="auto"/>
      </w:pPr>
    </w:p>
    <w:p w14:paraId="16B420CD" w14:textId="1FFB325E" w:rsidR="00670353" w:rsidRDefault="00670353" w:rsidP="006A30AF">
      <w:pPr>
        <w:spacing w:line="240" w:lineRule="auto"/>
      </w:pPr>
      <w:r w:rsidRPr="0082414D">
        <w:t>TSV (Tab separated files) downloaded from IMDB.com and Kaggle.com.</w:t>
      </w:r>
    </w:p>
    <w:p w14:paraId="375055E0" w14:textId="77777777" w:rsidR="0092559E" w:rsidRPr="0082414D" w:rsidRDefault="0092559E" w:rsidP="006A30AF">
      <w:pPr>
        <w:spacing w:line="240" w:lineRule="auto"/>
      </w:pPr>
    </w:p>
    <w:p w14:paraId="62656E60" w14:textId="77777777" w:rsidR="0082414D" w:rsidRPr="0082414D" w:rsidRDefault="0082414D" w:rsidP="0082414D">
      <w:r w:rsidRPr="0082414D">
        <w:t>These TSV files are stored as tab separated file, and they are described as above. The database schema is different compared to the TSV files. These files must be stored in the table schema. We use R lang and Linux shell scripts to format the data as required.</w:t>
      </w:r>
    </w:p>
    <w:p w14:paraId="6848425F" w14:textId="77777777" w:rsidR="0082414D" w:rsidRPr="0082414D" w:rsidRDefault="0082414D" w:rsidP="0082414D"/>
    <w:p w14:paraId="37272D20" w14:textId="77777777" w:rsidR="0082414D" w:rsidRPr="0082414D" w:rsidRDefault="0082414D" w:rsidP="0082414D">
      <w:r w:rsidRPr="0082414D">
        <w:t>R-lang is used to load the files and then create a data frame as the table columns and remove other unnecessary columns and save as CSV file.</w:t>
      </w:r>
    </w:p>
    <w:p w14:paraId="339D9504" w14:textId="5D52A914" w:rsidR="003410C8" w:rsidRDefault="003410C8" w:rsidP="008862E8">
      <w:pPr>
        <w:pStyle w:val="PARAGRAPHnoindent"/>
        <w:rPr>
          <w:rStyle w:val="Url"/>
          <w:color w:val="000000"/>
        </w:rPr>
      </w:pPr>
    </w:p>
    <w:p w14:paraId="0432CDE5" w14:textId="6CC85A91" w:rsidR="004029B7" w:rsidRPr="00E120A0" w:rsidRDefault="004029B7" w:rsidP="004029B7">
      <w:pPr>
        <w:pStyle w:val="Code"/>
        <w:ind w:left="0"/>
        <w:jc w:val="left"/>
        <w:rPr>
          <w:sz w:val="18"/>
          <w:szCs w:val="18"/>
        </w:rPr>
      </w:pPr>
      <w:r w:rsidRPr="00E120A0">
        <w:rPr>
          <w:rStyle w:val="hljs-comment"/>
          <w:color w:val="006A00"/>
          <w:sz w:val="18"/>
          <w:szCs w:val="18"/>
          <w:bdr w:val="none" w:sz="0" w:space="0" w:color="auto" w:frame="1"/>
        </w:rPr>
        <w:t>#Read files</w:t>
      </w:r>
    </w:p>
    <w:p w14:paraId="5EDDF5FD" w14:textId="77777777" w:rsidR="004029B7" w:rsidRPr="00E120A0" w:rsidRDefault="004029B7" w:rsidP="00D27ABC">
      <w:pPr>
        <w:pStyle w:val="Code"/>
        <w:ind w:left="0"/>
        <w:jc w:val="left"/>
        <w:rPr>
          <w:color w:val="5C2699"/>
          <w:sz w:val="18"/>
          <w:szCs w:val="18"/>
          <w:bdr w:val="none" w:sz="0" w:space="0" w:color="auto" w:frame="1"/>
        </w:rPr>
      </w:pPr>
    </w:p>
    <w:p w14:paraId="20E26110" w14:textId="36AB2602" w:rsidR="003A0932" w:rsidRPr="00E120A0" w:rsidRDefault="003A0932" w:rsidP="00D27ABC">
      <w:pPr>
        <w:pStyle w:val="Code"/>
        <w:ind w:left="0"/>
        <w:jc w:val="left"/>
        <w:rPr>
          <w:sz w:val="18"/>
          <w:szCs w:val="18"/>
        </w:rPr>
      </w:pPr>
      <w:r w:rsidRPr="00E120A0">
        <w:rPr>
          <w:color w:val="5C2699"/>
          <w:sz w:val="18"/>
          <w:szCs w:val="18"/>
          <w:bdr w:val="none" w:sz="0" w:space="0" w:color="auto" w:frame="1"/>
        </w:rPr>
        <w:t>movies_crew</w:t>
      </w:r>
      <w:r w:rsidRPr="00E120A0">
        <w:rPr>
          <w:sz w:val="18"/>
          <w:szCs w:val="18"/>
        </w:rPr>
        <w:t>=read.csv(‘crew.tsv’, sep=</w:t>
      </w:r>
      <w:r w:rsidRPr="00E120A0">
        <w:rPr>
          <w:color w:val="C41A16"/>
          <w:sz w:val="18"/>
          <w:szCs w:val="18"/>
          <w:bdr w:val="none" w:sz="0" w:space="0" w:color="auto" w:frame="1"/>
        </w:rPr>
        <w:t>"\t"</w:t>
      </w:r>
      <w:r w:rsidRPr="00E120A0">
        <w:rPr>
          <w:sz w:val="18"/>
          <w:szCs w:val="18"/>
        </w:rPr>
        <w:t>, header=</w:t>
      </w:r>
      <w:r w:rsidRPr="00E120A0">
        <w:rPr>
          <w:color w:val="AA0D91"/>
          <w:sz w:val="18"/>
          <w:szCs w:val="18"/>
          <w:bdr w:val="none" w:sz="0" w:space="0" w:color="auto" w:frame="1"/>
        </w:rPr>
        <w:t>TRUE</w:t>
      </w:r>
      <w:r w:rsidRPr="00E120A0">
        <w:rPr>
          <w:sz w:val="18"/>
          <w:szCs w:val="18"/>
        </w:rPr>
        <w:t>)</w:t>
      </w:r>
    </w:p>
    <w:p w14:paraId="27B26700"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movie_title</w:t>
      </w:r>
      <w:r w:rsidRPr="00E120A0">
        <w:rPr>
          <w:sz w:val="18"/>
          <w:szCs w:val="18"/>
        </w:rPr>
        <w:t xml:space="preserve"> = read.csv(‘title.tsv’,sep = </w:t>
      </w:r>
      <w:r w:rsidRPr="00E120A0">
        <w:rPr>
          <w:color w:val="C41A16"/>
          <w:sz w:val="18"/>
          <w:szCs w:val="18"/>
          <w:bdr w:val="none" w:sz="0" w:space="0" w:color="auto" w:frame="1"/>
        </w:rPr>
        <w:t>'\t'</w:t>
      </w:r>
      <w:r w:rsidRPr="00E120A0">
        <w:rPr>
          <w:sz w:val="18"/>
          <w:szCs w:val="18"/>
        </w:rPr>
        <w:t xml:space="preserve">,header = </w:t>
      </w:r>
      <w:r w:rsidRPr="00E120A0">
        <w:rPr>
          <w:color w:val="AA0D91"/>
          <w:sz w:val="18"/>
          <w:szCs w:val="18"/>
          <w:bdr w:val="none" w:sz="0" w:space="0" w:color="auto" w:frame="1"/>
        </w:rPr>
        <w:t>TRUE</w:t>
      </w:r>
      <w:r w:rsidRPr="00E120A0">
        <w:rPr>
          <w:sz w:val="18"/>
          <w:szCs w:val="18"/>
        </w:rPr>
        <w:t xml:space="preserve"> )</w:t>
      </w:r>
    </w:p>
    <w:p w14:paraId="022629B8"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movie_boxoffice</w:t>
      </w:r>
      <w:r w:rsidRPr="00E120A0">
        <w:rPr>
          <w:sz w:val="18"/>
          <w:szCs w:val="18"/>
        </w:rPr>
        <w:t xml:space="preserve"> = read.csv(‘box</w:t>
      </w:r>
      <w:r w:rsidRPr="00E120A0">
        <w:rPr>
          <w:color w:val="AA0D91"/>
          <w:sz w:val="18"/>
          <w:szCs w:val="18"/>
          <w:bdr w:val="none" w:sz="0" w:space="0" w:color="auto" w:frame="1"/>
        </w:rPr>
        <w:t>off</w:t>
      </w:r>
      <w:r w:rsidRPr="00E120A0">
        <w:rPr>
          <w:sz w:val="18"/>
          <w:szCs w:val="18"/>
        </w:rPr>
        <w:t xml:space="preserve">ice.csv’, header = </w:t>
      </w:r>
      <w:r w:rsidRPr="00E120A0">
        <w:rPr>
          <w:color w:val="AA0D91"/>
          <w:sz w:val="18"/>
          <w:szCs w:val="18"/>
          <w:bdr w:val="none" w:sz="0" w:space="0" w:color="auto" w:frame="1"/>
        </w:rPr>
        <w:t>TRUE</w:t>
      </w:r>
      <w:r w:rsidRPr="00E120A0">
        <w:rPr>
          <w:sz w:val="18"/>
          <w:szCs w:val="18"/>
        </w:rPr>
        <w:t>)</w:t>
      </w:r>
    </w:p>
    <w:p w14:paraId="0D1B2C99"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movie_basics</w:t>
      </w:r>
      <w:r w:rsidRPr="00E120A0">
        <w:rPr>
          <w:sz w:val="18"/>
          <w:szCs w:val="18"/>
        </w:rPr>
        <w:t xml:space="preserve"> = read.csv(‘basics.tsv’,sep = </w:t>
      </w:r>
      <w:r w:rsidRPr="00E120A0">
        <w:rPr>
          <w:color w:val="C41A16"/>
          <w:sz w:val="18"/>
          <w:szCs w:val="18"/>
          <w:bdr w:val="none" w:sz="0" w:space="0" w:color="auto" w:frame="1"/>
        </w:rPr>
        <w:t>'\t'</w:t>
      </w:r>
      <w:r w:rsidRPr="00E120A0">
        <w:rPr>
          <w:sz w:val="18"/>
          <w:szCs w:val="18"/>
        </w:rPr>
        <w:t xml:space="preserve">,header = </w:t>
      </w:r>
      <w:r w:rsidRPr="00E120A0">
        <w:rPr>
          <w:color w:val="AA0D91"/>
          <w:sz w:val="18"/>
          <w:szCs w:val="18"/>
          <w:bdr w:val="none" w:sz="0" w:space="0" w:color="auto" w:frame="1"/>
        </w:rPr>
        <w:t>TRUE</w:t>
      </w:r>
      <w:r w:rsidRPr="00E120A0">
        <w:rPr>
          <w:sz w:val="18"/>
          <w:szCs w:val="18"/>
        </w:rPr>
        <w:t xml:space="preserve"> )</w:t>
      </w:r>
    </w:p>
    <w:p w14:paraId="668A9843"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movie_ratings</w:t>
      </w:r>
      <w:r w:rsidRPr="00E120A0">
        <w:rPr>
          <w:sz w:val="18"/>
          <w:szCs w:val="18"/>
        </w:rPr>
        <w:t xml:space="preserve"> = read.csv(‘ratings.tsv’,sep = </w:t>
      </w:r>
      <w:r w:rsidRPr="00E120A0">
        <w:rPr>
          <w:color w:val="C41A16"/>
          <w:sz w:val="18"/>
          <w:szCs w:val="18"/>
          <w:bdr w:val="none" w:sz="0" w:space="0" w:color="auto" w:frame="1"/>
        </w:rPr>
        <w:t>'\t'</w:t>
      </w:r>
      <w:r w:rsidRPr="00E120A0">
        <w:rPr>
          <w:sz w:val="18"/>
          <w:szCs w:val="18"/>
        </w:rPr>
        <w:t>,</w:t>
      </w:r>
      <w:r w:rsidRPr="00E120A0">
        <w:rPr>
          <w:sz w:val="18"/>
          <w:szCs w:val="18"/>
        </w:rPr>
        <w:tab/>
        <w:t xml:space="preserve">header = </w:t>
      </w:r>
      <w:r w:rsidRPr="00E120A0">
        <w:rPr>
          <w:color w:val="AA0D91"/>
          <w:sz w:val="18"/>
          <w:szCs w:val="18"/>
          <w:bdr w:val="none" w:sz="0" w:space="0" w:color="auto" w:frame="1"/>
        </w:rPr>
        <w:t>TRUE</w:t>
      </w:r>
      <w:r w:rsidRPr="00E120A0">
        <w:rPr>
          <w:sz w:val="18"/>
          <w:szCs w:val="18"/>
        </w:rPr>
        <w:t xml:space="preserve"> )</w:t>
      </w:r>
    </w:p>
    <w:p w14:paraId="6E003964"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movie_principals</w:t>
      </w:r>
      <w:r w:rsidRPr="00E120A0">
        <w:rPr>
          <w:sz w:val="18"/>
          <w:szCs w:val="18"/>
        </w:rPr>
        <w:t xml:space="preserve"> = read.csv(‘principals.tsv’,sep = </w:t>
      </w:r>
      <w:r w:rsidRPr="00E120A0">
        <w:rPr>
          <w:color w:val="C41A16"/>
          <w:sz w:val="18"/>
          <w:szCs w:val="18"/>
          <w:bdr w:val="none" w:sz="0" w:space="0" w:color="auto" w:frame="1"/>
        </w:rPr>
        <w:t>'\t'</w:t>
      </w:r>
      <w:r w:rsidRPr="00E120A0">
        <w:rPr>
          <w:sz w:val="18"/>
          <w:szCs w:val="18"/>
        </w:rPr>
        <w:t xml:space="preserve">,header = </w:t>
      </w:r>
      <w:r w:rsidRPr="00E120A0">
        <w:rPr>
          <w:color w:val="AA0D91"/>
          <w:sz w:val="18"/>
          <w:szCs w:val="18"/>
          <w:bdr w:val="none" w:sz="0" w:space="0" w:color="auto" w:frame="1"/>
        </w:rPr>
        <w:t>TRUE</w:t>
      </w:r>
      <w:r w:rsidRPr="00E120A0">
        <w:rPr>
          <w:sz w:val="18"/>
          <w:szCs w:val="18"/>
        </w:rPr>
        <w:t xml:space="preserve"> )</w:t>
      </w:r>
    </w:p>
    <w:p w14:paraId="19A693F0" w14:textId="77777777" w:rsidR="003A0932" w:rsidRPr="00E120A0" w:rsidRDefault="003A0932" w:rsidP="00D27ABC">
      <w:pPr>
        <w:pStyle w:val="Code"/>
        <w:ind w:left="0"/>
        <w:jc w:val="left"/>
        <w:rPr>
          <w:sz w:val="18"/>
          <w:szCs w:val="18"/>
        </w:rPr>
      </w:pPr>
    </w:p>
    <w:p w14:paraId="2686132A" w14:textId="77777777" w:rsidR="003A0932" w:rsidRPr="00E120A0" w:rsidRDefault="003A0932" w:rsidP="00D27ABC">
      <w:pPr>
        <w:pStyle w:val="Code"/>
        <w:ind w:left="0"/>
        <w:jc w:val="left"/>
        <w:rPr>
          <w:sz w:val="18"/>
          <w:szCs w:val="18"/>
        </w:rPr>
      </w:pPr>
      <w:r w:rsidRPr="00E120A0">
        <w:rPr>
          <w:rStyle w:val="hljs-comment"/>
          <w:color w:val="006A00"/>
          <w:sz w:val="18"/>
          <w:szCs w:val="18"/>
          <w:bdr w:val="none" w:sz="0" w:space="0" w:color="auto" w:frame="1"/>
        </w:rPr>
        <w:t>#Select only columns needed for DB Table</w:t>
      </w:r>
    </w:p>
    <w:p w14:paraId="0099F5D9" w14:textId="77777777" w:rsidR="003A0932" w:rsidRPr="00E120A0" w:rsidRDefault="003A0932" w:rsidP="00D27ABC">
      <w:pPr>
        <w:pStyle w:val="Code"/>
        <w:ind w:left="0"/>
        <w:jc w:val="left"/>
        <w:rPr>
          <w:rFonts w:cs="Consolas"/>
          <w:sz w:val="18"/>
          <w:szCs w:val="18"/>
        </w:rPr>
      </w:pPr>
      <w:r w:rsidRPr="00E120A0">
        <w:rPr>
          <w:color w:val="5C2699"/>
          <w:sz w:val="18"/>
          <w:szCs w:val="18"/>
          <w:bdr w:val="none" w:sz="0" w:space="0" w:color="auto" w:frame="1"/>
        </w:rPr>
        <w:t>db_basics</w:t>
      </w:r>
      <w:r w:rsidRPr="00E120A0">
        <w:rPr>
          <w:rFonts w:cs="Consolas"/>
          <w:sz w:val="18"/>
          <w:szCs w:val="18"/>
        </w:rPr>
        <w:t xml:space="preserve"> =  movie_basics %&gt;% filter(endYear == </w:t>
      </w:r>
      <w:r w:rsidRPr="00E120A0">
        <w:rPr>
          <w:rFonts w:cs="Consolas"/>
          <w:color w:val="C41A16"/>
          <w:sz w:val="18"/>
          <w:szCs w:val="18"/>
          <w:bdr w:val="none" w:sz="0" w:space="0" w:color="auto" w:frame="1"/>
        </w:rPr>
        <w:t>"\\N"</w:t>
      </w:r>
      <w:r w:rsidRPr="00E120A0">
        <w:rPr>
          <w:rFonts w:cs="Consolas"/>
          <w:sz w:val="18"/>
          <w:szCs w:val="18"/>
        </w:rPr>
        <w:t>) %&gt;% select(</w:t>
      </w:r>
      <w:r w:rsidRPr="00E120A0">
        <w:rPr>
          <w:rFonts w:cs="Consolas"/>
          <w:color w:val="C41A16"/>
          <w:sz w:val="18"/>
          <w:szCs w:val="18"/>
          <w:bdr w:val="none" w:sz="0" w:space="0" w:color="auto" w:frame="1"/>
        </w:rPr>
        <w:t>"titleId"</w:t>
      </w:r>
      <w:r w:rsidRPr="00E120A0">
        <w:rPr>
          <w:rFonts w:cs="Consolas"/>
          <w:sz w:val="18"/>
          <w:szCs w:val="18"/>
        </w:rPr>
        <w:t xml:space="preserve">, </w:t>
      </w:r>
      <w:r w:rsidRPr="00E120A0">
        <w:rPr>
          <w:rFonts w:cs="Consolas"/>
          <w:color w:val="C41A16"/>
          <w:sz w:val="18"/>
          <w:szCs w:val="18"/>
          <w:bdr w:val="none" w:sz="0" w:space="0" w:color="auto" w:frame="1"/>
        </w:rPr>
        <w:t>"primaryTitle"</w:t>
      </w:r>
      <w:r w:rsidRPr="00E120A0">
        <w:rPr>
          <w:rFonts w:cs="Consolas"/>
          <w:sz w:val="18"/>
          <w:szCs w:val="18"/>
        </w:rPr>
        <w:t xml:space="preserve">, </w:t>
      </w:r>
      <w:r w:rsidRPr="00E120A0">
        <w:rPr>
          <w:rFonts w:cs="Consolas"/>
          <w:color w:val="C41A16"/>
          <w:sz w:val="18"/>
          <w:szCs w:val="18"/>
          <w:bdr w:val="none" w:sz="0" w:space="0" w:color="auto" w:frame="1"/>
        </w:rPr>
        <w:t>"isAdult"</w:t>
      </w:r>
      <w:r w:rsidRPr="00E120A0">
        <w:rPr>
          <w:rFonts w:cs="Consolas"/>
          <w:sz w:val="18"/>
          <w:szCs w:val="18"/>
        </w:rPr>
        <w:t xml:space="preserve">, </w:t>
      </w:r>
      <w:r w:rsidRPr="00E120A0">
        <w:rPr>
          <w:rFonts w:cs="Consolas"/>
          <w:color w:val="C41A16"/>
          <w:sz w:val="18"/>
          <w:szCs w:val="18"/>
          <w:bdr w:val="none" w:sz="0" w:space="0" w:color="auto" w:frame="1"/>
        </w:rPr>
        <w:t>"startYear"</w:t>
      </w:r>
      <w:r w:rsidRPr="00E120A0">
        <w:rPr>
          <w:rFonts w:cs="Consolas"/>
          <w:sz w:val="18"/>
          <w:szCs w:val="18"/>
        </w:rPr>
        <w:t xml:space="preserve">, </w:t>
      </w:r>
      <w:r w:rsidRPr="00E120A0">
        <w:rPr>
          <w:rFonts w:cs="Consolas"/>
          <w:color w:val="C41A16"/>
          <w:sz w:val="18"/>
          <w:szCs w:val="18"/>
          <w:bdr w:val="none" w:sz="0" w:space="0" w:color="auto" w:frame="1"/>
        </w:rPr>
        <w:t>"runtimeMinutes"</w:t>
      </w:r>
      <w:r w:rsidRPr="00E120A0">
        <w:rPr>
          <w:rFonts w:cs="Consolas"/>
          <w:sz w:val="18"/>
          <w:szCs w:val="18"/>
        </w:rPr>
        <w:t>)</w:t>
      </w:r>
    </w:p>
    <w:p w14:paraId="2D79332A" w14:textId="77777777" w:rsidR="003A0932" w:rsidRPr="00E120A0" w:rsidRDefault="003A0932" w:rsidP="00D27ABC">
      <w:pPr>
        <w:pStyle w:val="Code"/>
        <w:ind w:left="0"/>
        <w:jc w:val="left"/>
        <w:rPr>
          <w:sz w:val="18"/>
          <w:szCs w:val="18"/>
        </w:rPr>
      </w:pPr>
    </w:p>
    <w:p w14:paraId="1DACA7FB" w14:textId="433D05FC" w:rsidR="003A0932" w:rsidRPr="00E120A0" w:rsidRDefault="003A0932" w:rsidP="00D27ABC">
      <w:pPr>
        <w:pStyle w:val="Code"/>
        <w:ind w:left="0"/>
        <w:jc w:val="left"/>
        <w:rPr>
          <w:rStyle w:val="hljs-comment"/>
          <w:color w:val="006A00"/>
          <w:sz w:val="18"/>
          <w:szCs w:val="18"/>
          <w:bdr w:val="none" w:sz="0" w:space="0" w:color="auto" w:frame="1"/>
        </w:rPr>
      </w:pPr>
      <w:r w:rsidRPr="00E120A0">
        <w:rPr>
          <w:rStyle w:val="hljs-comment"/>
          <w:color w:val="006A00"/>
          <w:sz w:val="18"/>
          <w:szCs w:val="18"/>
          <w:bdr w:val="none" w:sz="0" w:space="0" w:color="auto" w:frame="1"/>
        </w:rPr>
        <w:t>#Remove TV episodes which are not null for end year</w:t>
      </w:r>
      <w:r w:rsidR="00B76CC5" w:rsidRPr="00E120A0">
        <w:rPr>
          <w:rStyle w:val="hljs-comment"/>
          <w:color w:val="006A00"/>
          <w:sz w:val="18"/>
          <w:szCs w:val="18"/>
          <w:bdr w:val="none" w:sz="0" w:space="0" w:color="auto" w:frame="1"/>
        </w:rPr>
        <w:t xml:space="preserve"> (Shows </w:t>
      </w:r>
      <w:r w:rsidR="003A6376" w:rsidRPr="00E120A0">
        <w:rPr>
          <w:rStyle w:val="hljs-comment"/>
          <w:color w:val="006A00"/>
          <w:sz w:val="18"/>
          <w:szCs w:val="18"/>
          <w:bdr w:val="none" w:sz="0" w:space="0" w:color="auto" w:frame="1"/>
        </w:rPr>
        <w:t>concluded</w:t>
      </w:r>
      <w:r w:rsidR="00B76CC5" w:rsidRPr="00E120A0">
        <w:rPr>
          <w:rStyle w:val="hljs-comment"/>
          <w:color w:val="006A00"/>
          <w:sz w:val="18"/>
          <w:szCs w:val="18"/>
          <w:bdr w:val="none" w:sz="0" w:space="0" w:color="auto" w:frame="1"/>
        </w:rPr>
        <w:t>)</w:t>
      </w:r>
    </w:p>
    <w:p w14:paraId="03B4FF5F"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db_basics</w:t>
      </w:r>
      <w:r w:rsidRPr="00E120A0">
        <w:rPr>
          <w:sz w:val="18"/>
          <w:szCs w:val="18"/>
        </w:rPr>
        <w:t xml:space="preserve"> &lt;- movie_basics %&gt;% filter(endYear == </w:t>
      </w:r>
      <w:r w:rsidRPr="00E120A0">
        <w:rPr>
          <w:rStyle w:val="hljs-string"/>
          <w:color w:val="C41A16"/>
          <w:sz w:val="18"/>
          <w:szCs w:val="18"/>
          <w:bdr w:val="none" w:sz="0" w:space="0" w:color="auto" w:frame="1"/>
        </w:rPr>
        <w:t>"\\N"</w:t>
      </w:r>
      <w:r w:rsidRPr="00E120A0">
        <w:rPr>
          <w:sz w:val="18"/>
          <w:szCs w:val="18"/>
        </w:rPr>
        <w:t>)</w:t>
      </w:r>
    </w:p>
    <w:p w14:paraId="51B59DAA" w14:textId="77777777" w:rsidR="003A0932" w:rsidRPr="00E120A0" w:rsidRDefault="003A0932" w:rsidP="00D27ABC">
      <w:pPr>
        <w:pStyle w:val="Code"/>
        <w:ind w:left="0"/>
        <w:jc w:val="left"/>
        <w:rPr>
          <w:sz w:val="18"/>
          <w:szCs w:val="18"/>
        </w:rPr>
      </w:pPr>
    </w:p>
    <w:p w14:paraId="3F6E6327" w14:textId="77777777" w:rsidR="003A0932" w:rsidRPr="00E120A0" w:rsidRDefault="003A0932" w:rsidP="00D27ABC">
      <w:pPr>
        <w:pStyle w:val="Code"/>
        <w:ind w:left="0"/>
        <w:jc w:val="left"/>
        <w:rPr>
          <w:sz w:val="18"/>
          <w:szCs w:val="18"/>
        </w:rPr>
      </w:pPr>
      <w:r w:rsidRPr="00E120A0">
        <w:rPr>
          <w:color w:val="5C2699"/>
          <w:sz w:val="18"/>
          <w:szCs w:val="18"/>
          <w:bdr w:val="none" w:sz="0" w:space="0" w:color="auto" w:frame="1"/>
        </w:rPr>
        <w:t xml:space="preserve">db_movie </w:t>
      </w:r>
      <w:r w:rsidRPr="00E120A0">
        <w:rPr>
          <w:color w:val="auto"/>
          <w:sz w:val="18"/>
          <w:szCs w:val="18"/>
          <w:bdr w:val="none" w:sz="0" w:space="0" w:color="auto" w:frame="1"/>
        </w:rPr>
        <w:t>&lt;-</w:t>
      </w:r>
      <w:r w:rsidRPr="00E120A0">
        <w:rPr>
          <w:sz w:val="18"/>
          <w:szCs w:val="18"/>
        </w:rPr>
        <w:t xml:space="preserve"> merge(db_title, db_basics, by</w:t>
      </w:r>
      <w:r w:rsidRPr="00E120A0">
        <w:rPr>
          <w:rFonts w:cs="Consolas"/>
          <w:sz w:val="18"/>
          <w:szCs w:val="18"/>
        </w:rPr>
        <w:t>(</w:t>
      </w:r>
      <w:r w:rsidRPr="00E120A0">
        <w:rPr>
          <w:rFonts w:cs="Consolas"/>
          <w:color w:val="C41A16"/>
          <w:sz w:val="18"/>
          <w:szCs w:val="18"/>
          <w:bdr w:val="none" w:sz="0" w:space="0" w:color="auto" w:frame="1"/>
        </w:rPr>
        <w:t>"titleId"</w:t>
      </w:r>
      <w:r w:rsidRPr="00E120A0">
        <w:rPr>
          <w:sz w:val="18"/>
          <w:szCs w:val="18"/>
        </w:rPr>
        <w:t>)</w:t>
      </w:r>
    </w:p>
    <w:p w14:paraId="08DEAFFB" w14:textId="77777777" w:rsidR="003A0932" w:rsidRPr="00E120A0" w:rsidRDefault="003A0932" w:rsidP="00D27ABC">
      <w:pPr>
        <w:pStyle w:val="Code"/>
        <w:ind w:left="0"/>
        <w:jc w:val="left"/>
        <w:rPr>
          <w:sz w:val="18"/>
          <w:szCs w:val="18"/>
        </w:rPr>
      </w:pPr>
    </w:p>
    <w:p w14:paraId="6211D75F" w14:textId="77777777" w:rsidR="003A0932" w:rsidRPr="00E120A0" w:rsidRDefault="003A0932" w:rsidP="00D27ABC">
      <w:pPr>
        <w:pStyle w:val="Code"/>
        <w:ind w:left="0"/>
        <w:jc w:val="left"/>
        <w:rPr>
          <w:sz w:val="18"/>
          <w:szCs w:val="18"/>
        </w:rPr>
      </w:pPr>
      <w:r w:rsidRPr="00E120A0">
        <w:rPr>
          <w:sz w:val="18"/>
          <w:szCs w:val="18"/>
        </w:rPr>
        <w:t>write.csv(db_movie, file=</w:t>
      </w:r>
      <w:r w:rsidRPr="00E120A0">
        <w:rPr>
          <w:rStyle w:val="hljs-string"/>
          <w:color w:val="C41A16"/>
          <w:sz w:val="18"/>
          <w:szCs w:val="18"/>
          <w:bdr w:val="none" w:sz="0" w:space="0" w:color="auto" w:frame="1"/>
        </w:rPr>
        <w:t>"db_movie.csv"</w:t>
      </w:r>
      <w:r w:rsidRPr="00E120A0">
        <w:rPr>
          <w:sz w:val="18"/>
          <w:szCs w:val="18"/>
        </w:rPr>
        <w:t>, row.names=</w:t>
      </w:r>
      <w:r w:rsidRPr="00E120A0">
        <w:rPr>
          <w:rStyle w:val="hljs-literal"/>
          <w:color w:val="AA0D91"/>
          <w:sz w:val="18"/>
          <w:szCs w:val="18"/>
          <w:bdr w:val="none" w:sz="0" w:space="0" w:color="auto" w:frame="1"/>
        </w:rPr>
        <w:t>FALSE</w:t>
      </w:r>
      <w:r w:rsidRPr="00E120A0">
        <w:rPr>
          <w:sz w:val="18"/>
          <w:szCs w:val="18"/>
        </w:rPr>
        <w:t>)</w:t>
      </w:r>
    </w:p>
    <w:p w14:paraId="472D3B1B" w14:textId="5010385C" w:rsidR="00D259DA" w:rsidRDefault="00D259DA" w:rsidP="00D259DA">
      <w:pPr>
        <w:pStyle w:val="PARAGRAPH"/>
      </w:pPr>
    </w:p>
    <w:p w14:paraId="08740F36" w14:textId="36D7DD50" w:rsidR="006856C4" w:rsidRPr="007F4B98" w:rsidRDefault="006856C4" w:rsidP="006856C4">
      <w:pPr>
        <w:rPr>
          <w:rFonts w:asciiTheme="minorHAnsi" w:hAnsiTheme="minorHAnsi" w:cstheme="minorHAnsi"/>
        </w:rPr>
      </w:pPr>
      <w:r w:rsidRPr="009922A5">
        <w:t xml:space="preserve">The </w:t>
      </w:r>
      <w:r w:rsidR="00DC3602">
        <w:t xml:space="preserve">parsed </w:t>
      </w:r>
      <w:r w:rsidRPr="009922A5">
        <w:t xml:space="preserve">csv </w:t>
      </w:r>
      <w:r w:rsidR="00CB694F">
        <w:t>file was</w:t>
      </w:r>
      <w:r w:rsidRPr="009922A5">
        <w:t xml:space="preserve"> used to upload the file into table using</w:t>
      </w:r>
      <w:r w:rsidRPr="007F4B98">
        <w:rPr>
          <w:rFonts w:asciiTheme="minorHAnsi" w:hAnsiTheme="minorHAnsi" w:cstheme="minorHAnsi"/>
        </w:rPr>
        <w:t xml:space="preserve"> </w:t>
      </w:r>
      <w:r w:rsidRPr="009922A5">
        <w:t>“LOAD DATA” command of SQL.</w:t>
      </w:r>
    </w:p>
    <w:p w14:paraId="194F0B60" w14:textId="73DC45BA" w:rsidR="006856C4" w:rsidRDefault="006856C4" w:rsidP="00D259DA">
      <w:pPr>
        <w:pStyle w:val="PARAGRAPH"/>
      </w:pPr>
    </w:p>
    <w:p w14:paraId="543CCCB9"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use</w:t>
      </w:r>
      <w:r w:rsidRPr="00E120A0">
        <w:rPr>
          <w:sz w:val="18"/>
          <w:szCs w:val="18"/>
        </w:rPr>
        <w:t xml:space="preserve"> movies;</w:t>
      </w:r>
    </w:p>
    <w:p w14:paraId="3B86A575"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LOAD</w:t>
      </w:r>
      <w:r w:rsidRPr="00E120A0">
        <w:rPr>
          <w:sz w:val="18"/>
          <w:szCs w:val="18"/>
        </w:rPr>
        <w:t xml:space="preserve">  </w:t>
      </w:r>
      <w:r w:rsidRPr="00E120A0">
        <w:rPr>
          <w:rStyle w:val="hljs-keyword"/>
          <w:color w:val="AA0D91"/>
          <w:sz w:val="18"/>
          <w:szCs w:val="18"/>
          <w:bdr w:val="none" w:sz="0" w:space="0" w:color="auto" w:frame="1"/>
        </w:rPr>
        <w:t>DATA</w:t>
      </w:r>
      <w:r w:rsidRPr="00E120A0">
        <w:rPr>
          <w:sz w:val="18"/>
          <w:szCs w:val="18"/>
        </w:rPr>
        <w:t xml:space="preserve">   </w:t>
      </w:r>
      <w:r w:rsidRPr="00E120A0">
        <w:rPr>
          <w:rStyle w:val="hljs-keyword"/>
          <w:color w:val="AA0D91"/>
          <w:sz w:val="18"/>
          <w:szCs w:val="18"/>
          <w:bdr w:val="none" w:sz="0" w:space="0" w:color="auto" w:frame="1"/>
        </w:rPr>
        <w:t xml:space="preserve">INFILE </w:t>
      </w:r>
      <w:r w:rsidRPr="00E120A0">
        <w:rPr>
          <w:rStyle w:val="hljs-string"/>
          <w:color w:val="C41A16"/>
          <w:sz w:val="18"/>
          <w:szCs w:val="18"/>
          <w:bdr w:val="none" w:sz="0" w:space="0" w:color="auto" w:frame="1"/>
        </w:rPr>
        <w:t>'/var/mysql_secure_file/db_movie.csv'</w:t>
      </w:r>
    </w:p>
    <w:p w14:paraId="37864196"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INTO</w:t>
      </w:r>
      <w:r w:rsidRPr="00E120A0">
        <w:rPr>
          <w:sz w:val="18"/>
          <w:szCs w:val="18"/>
        </w:rPr>
        <w:t xml:space="preserve"> </w:t>
      </w:r>
      <w:r w:rsidRPr="00E120A0">
        <w:rPr>
          <w:rStyle w:val="hljs-keyword"/>
          <w:color w:val="AA0D91"/>
          <w:sz w:val="18"/>
          <w:szCs w:val="18"/>
          <w:bdr w:val="none" w:sz="0" w:space="0" w:color="auto" w:frame="1"/>
        </w:rPr>
        <w:t>TABLE</w:t>
      </w:r>
      <w:r w:rsidRPr="00E120A0">
        <w:rPr>
          <w:sz w:val="18"/>
          <w:szCs w:val="18"/>
        </w:rPr>
        <w:t xml:space="preserve"> movie</w:t>
      </w:r>
    </w:p>
    <w:p w14:paraId="348EE74B"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FIELDS</w:t>
      </w:r>
      <w:r w:rsidRPr="00E120A0">
        <w:rPr>
          <w:sz w:val="18"/>
          <w:szCs w:val="18"/>
        </w:rPr>
        <w:t xml:space="preserve"> </w:t>
      </w:r>
      <w:r w:rsidRPr="00E120A0">
        <w:rPr>
          <w:rStyle w:val="hljs-keyword"/>
          <w:color w:val="AA0D91"/>
          <w:sz w:val="18"/>
          <w:szCs w:val="18"/>
          <w:bdr w:val="none" w:sz="0" w:space="0" w:color="auto" w:frame="1"/>
        </w:rPr>
        <w:t>TERMINATED</w:t>
      </w:r>
      <w:r w:rsidRPr="00E120A0">
        <w:rPr>
          <w:sz w:val="18"/>
          <w:szCs w:val="18"/>
        </w:rPr>
        <w:t xml:space="preserve"> </w:t>
      </w:r>
      <w:r w:rsidRPr="00E120A0">
        <w:rPr>
          <w:rStyle w:val="hljs-keyword"/>
          <w:color w:val="AA0D91"/>
          <w:sz w:val="18"/>
          <w:szCs w:val="18"/>
          <w:bdr w:val="none" w:sz="0" w:space="0" w:color="auto" w:frame="1"/>
        </w:rPr>
        <w:t>BY</w:t>
      </w:r>
      <w:r w:rsidRPr="00E120A0">
        <w:rPr>
          <w:sz w:val="18"/>
          <w:szCs w:val="18"/>
        </w:rPr>
        <w:t xml:space="preserve"> </w:t>
      </w:r>
      <w:r w:rsidRPr="00E120A0">
        <w:rPr>
          <w:rStyle w:val="hljs-string"/>
          <w:color w:val="C41A16"/>
          <w:sz w:val="18"/>
          <w:szCs w:val="18"/>
          <w:bdr w:val="none" w:sz="0" w:space="0" w:color="auto" w:frame="1"/>
        </w:rPr>
        <w:t>','</w:t>
      </w:r>
    </w:p>
    <w:p w14:paraId="694BECE1"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ENCLOSED</w:t>
      </w:r>
      <w:r w:rsidRPr="00E120A0">
        <w:rPr>
          <w:sz w:val="18"/>
          <w:szCs w:val="18"/>
        </w:rPr>
        <w:t xml:space="preserve"> </w:t>
      </w:r>
      <w:r w:rsidRPr="00E120A0">
        <w:rPr>
          <w:rStyle w:val="hljs-keyword"/>
          <w:color w:val="AA0D91"/>
          <w:sz w:val="18"/>
          <w:szCs w:val="18"/>
          <w:bdr w:val="none" w:sz="0" w:space="0" w:color="auto" w:frame="1"/>
        </w:rPr>
        <w:t>BY</w:t>
      </w:r>
      <w:r w:rsidRPr="00E120A0">
        <w:rPr>
          <w:sz w:val="18"/>
          <w:szCs w:val="18"/>
        </w:rPr>
        <w:t xml:space="preserve"> </w:t>
      </w:r>
      <w:r w:rsidRPr="00E120A0">
        <w:rPr>
          <w:rStyle w:val="hljs-string"/>
          <w:color w:val="C41A16"/>
          <w:sz w:val="18"/>
          <w:szCs w:val="18"/>
          <w:bdr w:val="none" w:sz="0" w:space="0" w:color="auto" w:frame="1"/>
        </w:rPr>
        <w:t>'"'</w:t>
      </w:r>
    </w:p>
    <w:p w14:paraId="20CB5C44"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LINES</w:t>
      </w:r>
      <w:r w:rsidRPr="00E120A0">
        <w:rPr>
          <w:sz w:val="18"/>
          <w:szCs w:val="18"/>
        </w:rPr>
        <w:t xml:space="preserve"> </w:t>
      </w:r>
      <w:r w:rsidRPr="00E120A0">
        <w:rPr>
          <w:rStyle w:val="hljs-keyword"/>
          <w:color w:val="AA0D91"/>
          <w:sz w:val="18"/>
          <w:szCs w:val="18"/>
          <w:bdr w:val="none" w:sz="0" w:space="0" w:color="auto" w:frame="1"/>
        </w:rPr>
        <w:t>TERMINATED</w:t>
      </w:r>
      <w:r w:rsidRPr="00E120A0">
        <w:rPr>
          <w:sz w:val="18"/>
          <w:szCs w:val="18"/>
        </w:rPr>
        <w:t xml:space="preserve"> </w:t>
      </w:r>
      <w:r w:rsidRPr="00E120A0">
        <w:rPr>
          <w:rStyle w:val="hljs-keyword"/>
          <w:color w:val="AA0D91"/>
          <w:sz w:val="18"/>
          <w:szCs w:val="18"/>
          <w:bdr w:val="none" w:sz="0" w:space="0" w:color="auto" w:frame="1"/>
        </w:rPr>
        <w:t>BY</w:t>
      </w:r>
      <w:r w:rsidRPr="00E120A0">
        <w:rPr>
          <w:sz w:val="18"/>
          <w:szCs w:val="18"/>
        </w:rPr>
        <w:t xml:space="preserve"> </w:t>
      </w:r>
      <w:r w:rsidRPr="00E120A0">
        <w:rPr>
          <w:rStyle w:val="hljs-string"/>
          <w:color w:val="C41A16"/>
          <w:sz w:val="18"/>
          <w:szCs w:val="18"/>
          <w:bdr w:val="none" w:sz="0" w:space="0" w:color="auto" w:frame="1"/>
        </w:rPr>
        <w:t>'\n'</w:t>
      </w:r>
    </w:p>
    <w:p w14:paraId="349F5F17" w14:textId="77777777" w:rsidR="009922A5" w:rsidRPr="00E120A0" w:rsidRDefault="009922A5" w:rsidP="009922A5">
      <w:pPr>
        <w:pStyle w:val="Code"/>
        <w:ind w:left="0"/>
        <w:jc w:val="left"/>
        <w:rPr>
          <w:sz w:val="18"/>
          <w:szCs w:val="18"/>
        </w:rPr>
      </w:pPr>
      <w:r w:rsidRPr="00E120A0">
        <w:rPr>
          <w:rStyle w:val="hljs-keyword"/>
          <w:color w:val="AA0D91"/>
          <w:sz w:val="18"/>
          <w:szCs w:val="18"/>
          <w:bdr w:val="none" w:sz="0" w:space="0" w:color="auto" w:frame="1"/>
        </w:rPr>
        <w:t>IGNORE</w:t>
      </w:r>
      <w:r w:rsidRPr="00E120A0">
        <w:rPr>
          <w:sz w:val="18"/>
          <w:szCs w:val="18"/>
        </w:rPr>
        <w:t xml:space="preserve"> </w:t>
      </w:r>
      <w:r w:rsidRPr="00E120A0">
        <w:rPr>
          <w:rStyle w:val="hljs-number"/>
          <w:color w:val="1C00CF"/>
          <w:sz w:val="18"/>
          <w:szCs w:val="18"/>
          <w:bdr w:val="none" w:sz="0" w:space="0" w:color="auto" w:frame="1"/>
        </w:rPr>
        <w:t>1</w:t>
      </w:r>
      <w:r w:rsidRPr="00E120A0">
        <w:rPr>
          <w:sz w:val="18"/>
          <w:szCs w:val="18"/>
        </w:rPr>
        <w:t xml:space="preserve"> </w:t>
      </w:r>
      <w:r w:rsidRPr="00E120A0">
        <w:rPr>
          <w:rStyle w:val="hljs-keyword"/>
          <w:color w:val="AA0D91"/>
          <w:sz w:val="18"/>
          <w:szCs w:val="18"/>
          <w:bdr w:val="none" w:sz="0" w:space="0" w:color="auto" w:frame="1"/>
        </w:rPr>
        <w:t>LINES</w:t>
      </w:r>
    </w:p>
    <w:p w14:paraId="610FCCA5" w14:textId="77777777" w:rsidR="009922A5" w:rsidRDefault="009922A5" w:rsidP="009922A5">
      <w:pPr>
        <w:pStyle w:val="Code"/>
        <w:ind w:left="0"/>
      </w:pPr>
    </w:p>
    <w:p w14:paraId="646BF6EA" w14:textId="121F8467" w:rsidR="006856C4" w:rsidRDefault="006856C4" w:rsidP="00D259DA">
      <w:pPr>
        <w:pStyle w:val="PARAGRAPH"/>
      </w:pPr>
    </w:p>
    <w:p w14:paraId="1B6CCEF6" w14:textId="0F776557" w:rsidR="00D1527B" w:rsidRDefault="00D1527B" w:rsidP="00D1527B">
      <w:pPr>
        <w:pStyle w:val="Heading1"/>
        <w:numPr>
          <w:ilvl w:val="0"/>
          <w:numId w:val="32"/>
        </w:numPr>
        <w:rPr>
          <w:color w:val="000000"/>
        </w:rPr>
      </w:pPr>
      <w:r>
        <w:rPr>
          <w:color w:val="000000"/>
        </w:rPr>
        <w:t>Queries</w:t>
      </w:r>
    </w:p>
    <w:p w14:paraId="72778262" w14:textId="3DE4465E" w:rsidR="00C01230" w:rsidRDefault="0008044B" w:rsidP="00C01230">
      <w:pPr>
        <w:pStyle w:val="PARAGRAPHnoindent"/>
      </w:pPr>
      <w:r>
        <w:t xml:space="preserve">We </w:t>
      </w:r>
      <w:r w:rsidR="006C0905">
        <w:t xml:space="preserve">build SQL queries to extract interesting </w:t>
      </w:r>
      <w:r w:rsidR="005F353E">
        <w:t xml:space="preserve">insights from the </w:t>
      </w:r>
      <w:r w:rsidR="00370138">
        <w:t>database. This</w:t>
      </w:r>
      <w:r w:rsidR="005F353E">
        <w:t xml:space="preserve"> required table joins </w:t>
      </w:r>
      <w:r w:rsidR="00E87324">
        <w:t>to get the desired output.</w:t>
      </w:r>
    </w:p>
    <w:p w14:paraId="796C4AF4" w14:textId="49EFCE7E" w:rsidR="00370138" w:rsidRDefault="000F5492" w:rsidP="00370138">
      <w:pPr>
        <w:pStyle w:val="PARAGRAPH"/>
      </w:pPr>
      <w:r>
        <w:t xml:space="preserve">Here is a </w:t>
      </w:r>
      <w:r w:rsidR="00652D59">
        <w:t xml:space="preserve">sample list of </w:t>
      </w:r>
      <w:r w:rsidR="00562BC2">
        <w:t xml:space="preserve">out of the box </w:t>
      </w:r>
      <w:r w:rsidR="00652D59">
        <w:t xml:space="preserve">queries built which will be used to display the results on the </w:t>
      </w:r>
      <w:r w:rsidR="00406FE4">
        <w:t>front-end</w:t>
      </w:r>
      <w:r w:rsidR="00652D59">
        <w:t xml:space="preserve"> application</w:t>
      </w:r>
      <w:r w:rsidR="00562BC2">
        <w:t>.</w:t>
      </w:r>
    </w:p>
    <w:p w14:paraId="34205C28" w14:textId="6E8E6AB0" w:rsidR="00562BC2" w:rsidRPr="00293082" w:rsidRDefault="0075559C" w:rsidP="00293082">
      <w:pPr>
        <w:pStyle w:val="TABLEFOOTNOTE"/>
        <w:numPr>
          <w:ilvl w:val="0"/>
          <w:numId w:val="44"/>
        </w:numPr>
        <w:rPr>
          <w:color w:val="000000"/>
          <w:spacing w:val="-2"/>
        </w:rPr>
      </w:pPr>
      <w:r w:rsidRPr="00293082">
        <w:rPr>
          <w:color w:val="000000"/>
          <w:spacing w:val="-2"/>
        </w:rPr>
        <w:t>List top 10 movies in terms of gross revenue</w:t>
      </w:r>
    </w:p>
    <w:p w14:paraId="3402A603" w14:textId="277C6E72" w:rsidR="000D5D67" w:rsidRPr="00293082" w:rsidRDefault="00293082" w:rsidP="00293082">
      <w:pPr>
        <w:pStyle w:val="TABLEFOOTNOTE"/>
        <w:numPr>
          <w:ilvl w:val="0"/>
          <w:numId w:val="44"/>
        </w:numPr>
        <w:rPr>
          <w:color w:val="000000"/>
          <w:spacing w:val="-2"/>
        </w:rPr>
      </w:pPr>
      <w:r w:rsidRPr="00293082">
        <w:rPr>
          <w:color w:val="000000"/>
          <w:spacing w:val="-2"/>
        </w:rPr>
        <w:t>B</w:t>
      </w:r>
      <w:r w:rsidR="000D5D67" w:rsidRPr="00293082">
        <w:rPr>
          <w:color w:val="000000"/>
          <w:spacing w:val="-2"/>
        </w:rPr>
        <w:t>illion Dollar Movies</w:t>
      </w:r>
    </w:p>
    <w:p w14:paraId="4989D54D" w14:textId="6BA5E267" w:rsidR="000D5D67" w:rsidRPr="00293082" w:rsidRDefault="000D5D67" w:rsidP="00293082">
      <w:pPr>
        <w:pStyle w:val="TABLEFOOTNOTE"/>
        <w:numPr>
          <w:ilvl w:val="0"/>
          <w:numId w:val="44"/>
        </w:numPr>
        <w:rPr>
          <w:color w:val="000000"/>
          <w:spacing w:val="-2"/>
        </w:rPr>
      </w:pPr>
      <w:r w:rsidRPr="00293082">
        <w:rPr>
          <w:color w:val="000000"/>
          <w:spacing w:val="-2"/>
        </w:rPr>
        <w:t>First Billion Dollar Movie in Revenue</w:t>
      </w:r>
    </w:p>
    <w:p w14:paraId="6F37C432" w14:textId="55EB8533" w:rsidR="000D5D67" w:rsidRPr="00293082" w:rsidRDefault="000D5D67" w:rsidP="00293082">
      <w:pPr>
        <w:pStyle w:val="TABLEFOOTNOTE"/>
        <w:numPr>
          <w:ilvl w:val="0"/>
          <w:numId w:val="44"/>
        </w:numPr>
        <w:rPr>
          <w:color w:val="000000"/>
          <w:spacing w:val="-2"/>
        </w:rPr>
      </w:pPr>
      <w:r w:rsidRPr="00293082">
        <w:rPr>
          <w:color w:val="000000"/>
          <w:spacing w:val="-2"/>
        </w:rPr>
        <w:t>First Billion Dollar Movie in Profit</w:t>
      </w:r>
    </w:p>
    <w:p w14:paraId="0945DE4C" w14:textId="4761D210" w:rsidR="000D5D67" w:rsidRPr="00293082" w:rsidRDefault="000D5D67" w:rsidP="00293082">
      <w:pPr>
        <w:pStyle w:val="TABLEFOOTNOTE"/>
        <w:numPr>
          <w:ilvl w:val="0"/>
          <w:numId w:val="44"/>
        </w:numPr>
        <w:rPr>
          <w:color w:val="000000"/>
          <w:spacing w:val="-2"/>
        </w:rPr>
      </w:pPr>
      <w:r w:rsidRPr="00293082">
        <w:rPr>
          <w:color w:val="000000"/>
          <w:spacing w:val="-2"/>
        </w:rPr>
        <w:t>Movies with the Biggest Budget</w:t>
      </w:r>
    </w:p>
    <w:p w14:paraId="53F1186F" w14:textId="0EC4962B" w:rsidR="00240747" w:rsidRPr="00293082" w:rsidRDefault="00240747" w:rsidP="00293082">
      <w:pPr>
        <w:pStyle w:val="TABLEFOOTNOTE"/>
        <w:numPr>
          <w:ilvl w:val="0"/>
          <w:numId w:val="44"/>
        </w:numPr>
        <w:rPr>
          <w:color w:val="000000"/>
          <w:spacing w:val="-2"/>
        </w:rPr>
      </w:pPr>
      <w:r w:rsidRPr="00293082">
        <w:rPr>
          <w:color w:val="000000"/>
          <w:spacing w:val="-2"/>
        </w:rPr>
        <w:t>Movies with the Biggest Losses</w:t>
      </w:r>
    </w:p>
    <w:p w14:paraId="17FC20FB" w14:textId="1AFBB5BA" w:rsidR="00240747" w:rsidRPr="00293082" w:rsidRDefault="00240747" w:rsidP="00293082">
      <w:pPr>
        <w:pStyle w:val="TABLEFOOTNOTE"/>
        <w:numPr>
          <w:ilvl w:val="0"/>
          <w:numId w:val="44"/>
        </w:numPr>
        <w:rPr>
          <w:color w:val="000000"/>
          <w:spacing w:val="-2"/>
        </w:rPr>
      </w:pPr>
      <w:r w:rsidRPr="00293082">
        <w:rPr>
          <w:color w:val="000000"/>
          <w:spacing w:val="-2"/>
        </w:rPr>
        <w:t>Movies &lt;celebrity&gt; known for</w:t>
      </w:r>
    </w:p>
    <w:p w14:paraId="4C73ED0D" w14:textId="45775FBC" w:rsidR="00240747" w:rsidRPr="00293082" w:rsidRDefault="00240747" w:rsidP="00293082">
      <w:pPr>
        <w:pStyle w:val="TABLEFOOTNOTE"/>
        <w:numPr>
          <w:ilvl w:val="0"/>
          <w:numId w:val="44"/>
        </w:numPr>
        <w:rPr>
          <w:color w:val="000000"/>
          <w:spacing w:val="-2"/>
        </w:rPr>
      </w:pPr>
      <w:r w:rsidRPr="00293082">
        <w:rPr>
          <w:color w:val="000000"/>
          <w:spacing w:val="-2"/>
        </w:rPr>
        <w:t>Movie Title and its Genre</w:t>
      </w:r>
    </w:p>
    <w:p w14:paraId="141A859C" w14:textId="1D6EED3E" w:rsidR="00240747" w:rsidRPr="00293082" w:rsidRDefault="00240747" w:rsidP="00293082">
      <w:pPr>
        <w:pStyle w:val="TABLEFOOTNOTE"/>
        <w:numPr>
          <w:ilvl w:val="0"/>
          <w:numId w:val="44"/>
        </w:numPr>
        <w:rPr>
          <w:color w:val="000000"/>
          <w:spacing w:val="-2"/>
        </w:rPr>
      </w:pPr>
      <w:r w:rsidRPr="00293082">
        <w:rPr>
          <w:color w:val="000000"/>
          <w:spacing w:val="-2"/>
        </w:rPr>
        <w:t>Average Revenue by Genre</w:t>
      </w:r>
    </w:p>
    <w:p w14:paraId="51F32F42" w14:textId="0B13FE10" w:rsidR="00293082" w:rsidRPr="00293082" w:rsidRDefault="00293082" w:rsidP="00293082">
      <w:pPr>
        <w:pStyle w:val="TABLEFOOTNOTE"/>
        <w:numPr>
          <w:ilvl w:val="0"/>
          <w:numId w:val="44"/>
        </w:numPr>
        <w:rPr>
          <w:color w:val="000000"/>
          <w:spacing w:val="-2"/>
        </w:rPr>
      </w:pPr>
      <w:r w:rsidRPr="00293082">
        <w:rPr>
          <w:color w:val="000000"/>
          <w:spacing w:val="-2"/>
        </w:rPr>
        <w:t>Average Ratings by Genre</w:t>
      </w:r>
    </w:p>
    <w:p w14:paraId="1571537A" w14:textId="7ACC1E72" w:rsidR="00293082" w:rsidRDefault="00293082" w:rsidP="00293082">
      <w:pPr>
        <w:pStyle w:val="TABLEFOOTNOTE"/>
        <w:numPr>
          <w:ilvl w:val="0"/>
          <w:numId w:val="44"/>
        </w:numPr>
        <w:rPr>
          <w:color w:val="000000"/>
          <w:spacing w:val="-2"/>
        </w:rPr>
      </w:pPr>
      <w:r w:rsidRPr="00293082">
        <w:rPr>
          <w:color w:val="000000"/>
          <w:spacing w:val="-2"/>
        </w:rPr>
        <w:t>Highest Rated Movies</w:t>
      </w:r>
    </w:p>
    <w:p w14:paraId="61BCCC56" w14:textId="77777777" w:rsidR="00DD5B26" w:rsidRDefault="00DD5B26" w:rsidP="00DD5B26">
      <w:pPr>
        <w:pStyle w:val="TABLEFOOTNOTE"/>
        <w:ind w:left="706"/>
        <w:rPr>
          <w:color w:val="000000"/>
          <w:spacing w:val="-2"/>
        </w:rPr>
      </w:pPr>
    </w:p>
    <w:p w14:paraId="03B8EC7C" w14:textId="0FF26942" w:rsidR="00DD5B26" w:rsidRDefault="00DD5B26" w:rsidP="00DD5B26">
      <w:pPr>
        <w:pStyle w:val="TABLEFOOTNOTE"/>
        <w:ind w:left="706"/>
        <w:rPr>
          <w:color w:val="000000"/>
          <w:spacing w:val="-2"/>
        </w:rPr>
      </w:pPr>
      <w:r>
        <w:rPr>
          <w:color w:val="000000"/>
          <w:spacing w:val="-2"/>
        </w:rPr>
        <w:t>Sample Queries:</w:t>
      </w:r>
    </w:p>
    <w:p w14:paraId="6B17ED2B" w14:textId="77777777" w:rsidR="00DD5B26" w:rsidRPr="00293082" w:rsidRDefault="00DD5B26" w:rsidP="00DD5B26">
      <w:pPr>
        <w:pStyle w:val="TABLEFOOTNOTE"/>
        <w:ind w:left="706"/>
        <w:rPr>
          <w:color w:val="000000"/>
          <w:spacing w:val="-2"/>
        </w:rPr>
      </w:pPr>
    </w:p>
    <w:p w14:paraId="498ECC45" w14:textId="34A1DDF8" w:rsidR="00A6041E" w:rsidRPr="006C0954" w:rsidRDefault="00A6041E" w:rsidP="00A95000">
      <w:pPr>
        <w:pStyle w:val="Code"/>
        <w:jc w:val="left"/>
        <w:rPr>
          <w:rStyle w:val="hljs-comment"/>
          <w:color w:val="006A00"/>
        </w:rPr>
      </w:pPr>
      <w:r w:rsidRPr="006C0954">
        <w:rPr>
          <w:rStyle w:val="hljs-comment"/>
          <w:color w:val="006A00"/>
        </w:rPr>
        <w:t>#Movies &lt;celebrity&gt; known for</w:t>
      </w:r>
    </w:p>
    <w:p w14:paraId="59A2EF27" w14:textId="77777777" w:rsidR="00A6041E" w:rsidRDefault="00A6041E" w:rsidP="00A95000">
      <w:pPr>
        <w:pStyle w:val="Code"/>
        <w:jc w:val="left"/>
        <w:rPr>
          <w:color w:val="5C2699"/>
          <w:sz w:val="18"/>
          <w:szCs w:val="18"/>
          <w:bdr w:val="none" w:sz="0" w:space="0" w:color="auto" w:frame="1"/>
        </w:rPr>
      </w:pPr>
    </w:p>
    <w:p w14:paraId="74B94631" w14:textId="50CCBE07" w:rsidR="001924F5" w:rsidRPr="00A6041E" w:rsidRDefault="001924F5" w:rsidP="00A95000">
      <w:pPr>
        <w:pStyle w:val="Code"/>
        <w:jc w:val="left"/>
        <w:rPr>
          <w:color w:val="5C2699"/>
          <w:sz w:val="18"/>
          <w:szCs w:val="18"/>
          <w:bdr w:val="none" w:sz="0" w:space="0" w:color="auto" w:frame="1"/>
        </w:rPr>
      </w:pPr>
      <w:r w:rsidRPr="00A6041E">
        <w:rPr>
          <w:color w:val="5C2699"/>
          <w:sz w:val="18"/>
          <w:szCs w:val="18"/>
          <w:bdr w:val="none" w:sz="0" w:space="0" w:color="auto" w:frame="1"/>
        </w:rPr>
        <w:t xml:space="preserve">SELECT </w:t>
      </w:r>
    </w:p>
    <w:p w14:paraId="62852947" w14:textId="77777777" w:rsidR="009A5337" w:rsidRDefault="009A5337" w:rsidP="009A5337">
      <w:pPr>
        <w:pStyle w:val="Code"/>
        <w:ind w:firstLine="14"/>
        <w:jc w:val="left"/>
        <w:rPr>
          <w:sz w:val="18"/>
          <w:szCs w:val="18"/>
        </w:rPr>
      </w:pPr>
      <w:r>
        <w:rPr>
          <w:sz w:val="18"/>
          <w:szCs w:val="18"/>
        </w:rPr>
        <w:t xml:space="preserve">   </w:t>
      </w:r>
      <w:r w:rsidR="001924F5" w:rsidRPr="00A6041E">
        <w:rPr>
          <w:sz w:val="18"/>
          <w:szCs w:val="18"/>
        </w:rPr>
        <w:t xml:space="preserve">cast_crew.name </w:t>
      </w:r>
      <w:r w:rsidR="001924F5" w:rsidRPr="005D426A">
        <w:rPr>
          <w:rFonts w:cs="Consolas"/>
          <w:color w:val="C41A16"/>
          <w:sz w:val="18"/>
          <w:szCs w:val="18"/>
          <w:bdr w:val="none" w:sz="0" w:space="0" w:color="auto" w:frame="1"/>
        </w:rPr>
        <w:t>Name</w:t>
      </w:r>
      <w:r w:rsidR="001924F5" w:rsidRPr="00A6041E">
        <w:rPr>
          <w:sz w:val="18"/>
          <w:szCs w:val="18"/>
        </w:rPr>
        <w:t xml:space="preserve">, movie.title </w:t>
      </w:r>
      <w:r w:rsidR="001924F5" w:rsidRPr="005D426A">
        <w:rPr>
          <w:rFonts w:cs="Consolas"/>
          <w:color w:val="C41A16"/>
          <w:sz w:val="18"/>
          <w:szCs w:val="18"/>
          <w:bdr w:val="none" w:sz="0" w:space="0" w:color="auto" w:frame="1"/>
        </w:rPr>
        <w:t>Movie</w:t>
      </w:r>
      <w:r w:rsidR="001924F5" w:rsidRPr="00A6041E">
        <w:rPr>
          <w:sz w:val="18"/>
          <w:szCs w:val="18"/>
        </w:rPr>
        <w:t xml:space="preserve">, </w:t>
      </w:r>
      <w:r>
        <w:rPr>
          <w:sz w:val="18"/>
          <w:szCs w:val="18"/>
        </w:rPr>
        <w:t xml:space="preserve">   </w:t>
      </w:r>
    </w:p>
    <w:p w14:paraId="06390257" w14:textId="77777777" w:rsidR="009A5337" w:rsidRDefault="009A5337" w:rsidP="009A5337">
      <w:pPr>
        <w:pStyle w:val="Code"/>
        <w:ind w:firstLine="14"/>
        <w:jc w:val="left"/>
        <w:rPr>
          <w:sz w:val="18"/>
          <w:szCs w:val="18"/>
        </w:rPr>
      </w:pPr>
      <w:r>
        <w:rPr>
          <w:sz w:val="18"/>
          <w:szCs w:val="18"/>
        </w:rPr>
        <w:t xml:space="preserve">   </w:t>
      </w:r>
      <w:r w:rsidR="001924F5" w:rsidRPr="00A6041E">
        <w:rPr>
          <w:sz w:val="18"/>
          <w:szCs w:val="18"/>
        </w:rPr>
        <w:t xml:space="preserve">Movie.Year </w:t>
      </w:r>
      <w:r w:rsidR="001924F5" w:rsidRPr="005D426A">
        <w:rPr>
          <w:rFonts w:cs="Consolas"/>
          <w:color w:val="C41A16"/>
          <w:sz w:val="18"/>
          <w:szCs w:val="18"/>
          <w:bdr w:val="none" w:sz="0" w:space="0" w:color="auto" w:frame="1"/>
        </w:rPr>
        <w:t>Year</w:t>
      </w:r>
      <w:r w:rsidR="001924F5" w:rsidRPr="00A6041E">
        <w:rPr>
          <w:sz w:val="18"/>
          <w:szCs w:val="18"/>
        </w:rPr>
        <w:t xml:space="preserve">, Movie.Distributor </w:t>
      </w:r>
      <w:r>
        <w:rPr>
          <w:sz w:val="18"/>
          <w:szCs w:val="18"/>
        </w:rPr>
        <w:t xml:space="preserve">   </w:t>
      </w:r>
    </w:p>
    <w:p w14:paraId="738759BB" w14:textId="77777777" w:rsidR="009A5337" w:rsidRDefault="009A5337" w:rsidP="009A5337">
      <w:pPr>
        <w:pStyle w:val="Code"/>
        <w:ind w:firstLine="14"/>
        <w:jc w:val="left"/>
        <w:rPr>
          <w:sz w:val="18"/>
          <w:szCs w:val="18"/>
        </w:rPr>
      </w:pPr>
      <w:r>
        <w:rPr>
          <w:sz w:val="18"/>
          <w:szCs w:val="18"/>
        </w:rPr>
        <w:t xml:space="preserve">   </w:t>
      </w:r>
      <w:r w:rsidR="001924F5" w:rsidRPr="005D426A">
        <w:rPr>
          <w:rFonts w:cs="Consolas"/>
          <w:color w:val="C41A16"/>
          <w:sz w:val="18"/>
          <w:szCs w:val="18"/>
          <w:bdr w:val="none" w:sz="0" w:space="0" w:color="auto" w:frame="1"/>
        </w:rPr>
        <w:t>'Production House'</w:t>
      </w:r>
      <w:r w:rsidR="001924F5" w:rsidRPr="00A6041E">
        <w:rPr>
          <w:sz w:val="18"/>
          <w:szCs w:val="18"/>
        </w:rPr>
        <w:t xml:space="preserve">, Movie.worldwide_boc </w:t>
      </w:r>
      <w:r>
        <w:rPr>
          <w:sz w:val="18"/>
          <w:szCs w:val="18"/>
        </w:rPr>
        <w:t xml:space="preserve"> </w:t>
      </w:r>
    </w:p>
    <w:p w14:paraId="3C31EE26" w14:textId="77777777" w:rsidR="009A5337" w:rsidRDefault="009A5337" w:rsidP="009A5337">
      <w:pPr>
        <w:pStyle w:val="Code"/>
        <w:ind w:firstLine="14"/>
        <w:jc w:val="left"/>
        <w:rPr>
          <w:sz w:val="18"/>
          <w:szCs w:val="18"/>
        </w:rPr>
      </w:pPr>
      <w:r>
        <w:rPr>
          <w:sz w:val="18"/>
          <w:szCs w:val="18"/>
        </w:rPr>
        <w:t xml:space="preserve">   </w:t>
      </w:r>
      <w:r w:rsidR="001924F5" w:rsidRPr="005D426A">
        <w:rPr>
          <w:rFonts w:cs="Consolas"/>
          <w:color w:val="C41A16"/>
          <w:sz w:val="18"/>
          <w:szCs w:val="18"/>
          <w:bdr w:val="none" w:sz="0" w:space="0" w:color="auto" w:frame="1"/>
        </w:rPr>
        <w:t>Collections</w:t>
      </w:r>
      <w:r w:rsidR="001924F5" w:rsidRPr="00A6041E">
        <w:rPr>
          <w:sz w:val="18"/>
          <w:szCs w:val="18"/>
        </w:rPr>
        <w:t xml:space="preserve">, cc_profession.profession </w:t>
      </w:r>
      <w:r>
        <w:rPr>
          <w:sz w:val="18"/>
          <w:szCs w:val="18"/>
        </w:rPr>
        <w:t xml:space="preserve"> </w:t>
      </w:r>
    </w:p>
    <w:p w14:paraId="02C6CC27" w14:textId="2F9D7E7F" w:rsidR="001924F5" w:rsidRPr="00A6041E" w:rsidRDefault="009A5337" w:rsidP="009A5337">
      <w:pPr>
        <w:pStyle w:val="Code"/>
        <w:ind w:firstLine="14"/>
        <w:jc w:val="left"/>
        <w:rPr>
          <w:sz w:val="18"/>
          <w:szCs w:val="18"/>
        </w:rPr>
      </w:pPr>
      <w:r>
        <w:rPr>
          <w:sz w:val="18"/>
          <w:szCs w:val="18"/>
        </w:rPr>
        <w:t xml:space="preserve">   </w:t>
      </w:r>
      <w:r w:rsidR="001924F5" w:rsidRPr="005D426A">
        <w:rPr>
          <w:rFonts w:cs="Consolas"/>
          <w:color w:val="C41A16"/>
          <w:sz w:val="18"/>
          <w:szCs w:val="18"/>
          <w:bdr w:val="none" w:sz="0" w:space="0" w:color="auto" w:frame="1"/>
        </w:rPr>
        <w:t>Profession</w:t>
      </w:r>
    </w:p>
    <w:p w14:paraId="12C9FDFE" w14:textId="77777777" w:rsidR="00A95000" w:rsidRPr="00A6041E" w:rsidRDefault="00A95000" w:rsidP="00A95000">
      <w:pPr>
        <w:pStyle w:val="Code"/>
        <w:jc w:val="left"/>
        <w:rPr>
          <w:sz w:val="18"/>
          <w:szCs w:val="18"/>
        </w:rPr>
      </w:pPr>
    </w:p>
    <w:p w14:paraId="1F929B82" w14:textId="5856BE29" w:rsidR="001924F5" w:rsidRPr="00A6041E" w:rsidRDefault="001924F5" w:rsidP="00A95000">
      <w:pPr>
        <w:pStyle w:val="Code"/>
        <w:jc w:val="left"/>
        <w:rPr>
          <w:color w:val="5C2699"/>
          <w:sz w:val="18"/>
          <w:szCs w:val="18"/>
          <w:bdr w:val="none" w:sz="0" w:space="0" w:color="auto" w:frame="1"/>
        </w:rPr>
      </w:pPr>
      <w:r w:rsidRPr="00A6041E">
        <w:rPr>
          <w:color w:val="5C2699"/>
          <w:sz w:val="18"/>
          <w:szCs w:val="18"/>
          <w:bdr w:val="none" w:sz="0" w:space="0" w:color="auto" w:frame="1"/>
        </w:rPr>
        <w:t>FROM</w:t>
      </w:r>
    </w:p>
    <w:p w14:paraId="56648B91" w14:textId="77777777" w:rsidR="001924F5" w:rsidRPr="00A6041E" w:rsidRDefault="001924F5" w:rsidP="00A95000">
      <w:pPr>
        <w:pStyle w:val="Code"/>
        <w:jc w:val="left"/>
        <w:rPr>
          <w:sz w:val="18"/>
          <w:szCs w:val="18"/>
        </w:rPr>
      </w:pPr>
      <w:r w:rsidRPr="00A6041E">
        <w:rPr>
          <w:sz w:val="18"/>
          <w:szCs w:val="18"/>
        </w:rPr>
        <w:t xml:space="preserve">    cast_crew,</w:t>
      </w:r>
    </w:p>
    <w:p w14:paraId="6A4B1323" w14:textId="77777777" w:rsidR="001924F5" w:rsidRPr="00A6041E" w:rsidRDefault="001924F5" w:rsidP="00A95000">
      <w:pPr>
        <w:pStyle w:val="Code"/>
        <w:jc w:val="left"/>
        <w:rPr>
          <w:sz w:val="18"/>
          <w:szCs w:val="18"/>
        </w:rPr>
      </w:pPr>
      <w:r w:rsidRPr="00A6041E">
        <w:rPr>
          <w:sz w:val="18"/>
          <w:szCs w:val="18"/>
        </w:rPr>
        <w:t xml:space="preserve">    cc_knownfor,</w:t>
      </w:r>
    </w:p>
    <w:p w14:paraId="5D2A2145" w14:textId="77777777" w:rsidR="001924F5" w:rsidRPr="00A6041E" w:rsidRDefault="001924F5" w:rsidP="00A95000">
      <w:pPr>
        <w:pStyle w:val="Code"/>
        <w:jc w:val="left"/>
        <w:rPr>
          <w:sz w:val="18"/>
          <w:szCs w:val="18"/>
        </w:rPr>
      </w:pPr>
      <w:r w:rsidRPr="00A6041E">
        <w:rPr>
          <w:sz w:val="18"/>
          <w:szCs w:val="18"/>
        </w:rPr>
        <w:t xml:space="preserve">    movie,</w:t>
      </w:r>
    </w:p>
    <w:p w14:paraId="344B4210" w14:textId="77777777" w:rsidR="001924F5" w:rsidRPr="00A6041E" w:rsidRDefault="001924F5" w:rsidP="00A95000">
      <w:pPr>
        <w:pStyle w:val="Code"/>
        <w:jc w:val="left"/>
        <w:rPr>
          <w:sz w:val="18"/>
          <w:szCs w:val="18"/>
        </w:rPr>
      </w:pPr>
      <w:r w:rsidRPr="00A6041E">
        <w:rPr>
          <w:sz w:val="18"/>
          <w:szCs w:val="18"/>
        </w:rPr>
        <w:t xml:space="preserve">    cc_profession</w:t>
      </w:r>
    </w:p>
    <w:p w14:paraId="46322C2A" w14:textId="77777777" w:rsidR="001924F5" w:rsidRPr="00A6041E" w:rsidRDefault="001924F5" w:rsidP="00A95000">
      <w:pPr>
        <w:pStyle w:val="Code"/>
        <w:jc w:val="left"/>
        <w:rPr>
          <w:color w:val="5C2699"/>
          <w:sz w:val="18"/>
          <w:szCs w:val="18"/>
          <w:bdr w:val="none" w:sz="0" w:space="0" w:color="auto" w:frame="1"/>
        </w:rPr>
      </w:pPr>
      <w:r w:rsidRPr="00A6041E">
        <w:rPr>
          <w:color w:val="5C2699"/>
          <w:sz w:val="18"/>
          <w:szCs w:val="18"/>
          <w:bdr w:val="none" w:sz="0" w:space="0" w:color="auto" w:frame="1"/>
        </w:rPr>
        <w:t>WHERE</w:t>
      </w:r>
    </w:p>
    <w:p w14:paraId="0DD5249F" w14:textId="379250B6" w:rsidR="001924F5" w:rsidRPr="00A6041E" w:rsidRDefault="00B3744B" w:rsidP="00B3744B">
      <w:pPr>
        <w:pStyle w:val="Code"/>
        <w:ind w:firstLine="14"/>
        <w:jc w:val="left"/>
        <w:rPr>
          <w:sz w:val="18"/>
          <w:szCs w:val="18"/>
        </w:rPr>
      </w:pPr>
      <w:r w:rsidRPr="00A6041E">
        <w:rPr>
          <w:sz w:val="18"/>
          <w:szCs w:val="18"/>
        </w:rPr>
        <w:t xml:space="preserve">    </w:t>
      </w:r>
      <w:r w:rsidR="001924F5" w:rsidRPr="00A6041E">
        <w:rPr>
          <w:sz w:val="18"/>
          <w:szCs w:val="18"/>
        </w:rPr>
        <w:t>cast_crew.name like '%cruise%'</w:t>
      </w:r>
    </w:p>
    <w:p w14:paraId="37937D90" w14:textId="77777777" w:rsidR="000D64FD" w:rsidRPr="00A6041E" w:rsidRDefault="001924F5" w:rsidP="00A95000">
      <w:pPr>
        <w:pStyle w:val="Code"/>
        <w:jc w:val="left"/>
        <w:rPr>
          <w:color w:val="5C2699"/>
          <w:sz w:val="18"/>
          <w:szCs w:val="18"/>
          <w:bdr w:val="none" w:sz="0" w:space="0" w:color="auto" w:frame="1"/>
        </w:rPr>
      </w:pPr>
      <w:r w:rsidRPr="00A6041E">
        <w:rPr>
          <w:color w:val="5C2699"/>
          <w:sz w:val="18"/>
          <w:szCs w:val="18"/>
          <w:bdr w:val="none" w:sz="0" w:space="0" w:color="auto" w:frame="1"/>
        </w:rPr>
        <w:t xml:space="preserve">AND </w:t>
      </w:r>
    </w:p>
    <w:p w14:paraId="597954DA" w14:textId="77777777" w:rsidR="00B3744B" w:rsidRPr="00A6041E" w:rsidRDefault="00B3744B" w:rsidP="00A95000">
      <w:pPr>
        <w:pStyle w:val="Code"/>
        <w:jc w:val="left"/>
        <w:rPr>
          <w:sz w:val="18"/>
          <w:szCs w:val="18"/>
        </w:rPr>
      </w:pPr>
      <w:r w:rsidRPr="00A6041E">
        <w:rPr>
          <w:sz w:val="18"/>
          <w:szCs w:val="18"/>
        </w:rPr>
        <w:t xml:space="preserve">    </w:t>
      </w:r>
      <w:r w:rsidR="001924F5" w:rsidRPr="00A6041E">
        <w:rPr>
          <w:sz w:val="18"/>
          <w:szCs w:val="18"/>
        </w:rPr>
        <w:t xml:space="preserve">cc_knownfor.cast_crew_id = </w:t>
      </w:r>
      <w:r w:rsidRPr="00A6041E">
        <w:rPr>
          <w:sz w:val="18"/>
          <w:szCs w:val="18"/>
        </w:rPr>
        <w:t xml:space="preserve">       </w:t>
      </w:r>
    </w:p>
    <w:p w14:paraId="44EAA7AD" w14:textId="6FCDE22D" w:rsidR="001924F5" w:rsidRPr="00A6041E" w:rsidRDefault="00B3744B" w:rsidP="00A95000">
      <w:pPr>
        <w:pStyle w:val="Code"/>
        <w:jc w:val="left"/>
        <w:rPr>
          <w:sz w:val="18"/>
          <w:szCs w:val="18"/>
        </w:rPr>
      </w:pPr>
      <w:r w:rsidRPr="00A6041E">
        <w:rPr>
          <w:sz w:val="18"/>
          <w:szCs w:val="18"/>
        </w:rPr>
        <w:t xml:space="preserve">    </w:t>
      </w:r>
      <w:r w:rsidR="001924F5" w:rsidRPr="00A6041E">
        <w:rPr>
          <w:sz w:val="18"/>
          <w:szCs w:val="18"/>
        </w:rPr>
        <w:t>cast_crew.id</w:t>
      </w:r>
    </w:p>
    <w:p w14:paraId="22762684" w14:textId="77777777" w:rsidR="000D64FD" w:rsidRPr="00A6041E" w:rsidRDefault="001924F5" w:rsidP="00A95000">
      <w:pPr>
        <w:pStyle w:val="Code"/>
        <w:jc w:val="left"/>
        <w:rPr>
          <w:color w:val="5C2699"/>
          <w:sz w:val="18"/>
          <w:szCs w:val="18"/>
          <w:bdr w:val="none" w:sz="0" w:space="0" w:color="auto" w:frame="1"/>
        </w:rPr>
      </w:pPr>
      <w:r w:rsidRPr="00A6041E">
        <w:rPr>
          <w:color w:val="5C2699"/>
          <w:sz w:val="18"/>
          <w:szCs w:val="18"/>
          <w:bdr w:val="none" w:sz="0" w:space="0" w:color="auto" w:frame="1"/>
        </w:rPr>
        <w:t xml:space="preserve">AND </w:t>
      </w:r>
    </w:p>
    <w:p w14:paraId="565A1DF6" w14:textId="77777777" w:rsidR="00B3744B" w:rsidRPr="00A6041E" w:rsidRDefault="00B3744B" w:rsidP="00A95000">
      <w:pPr>
        <w:pStyle w:val="Code"/>
        <w:jc w:val="left"/>
        <w:rPr>
          <w:sz w:val="18"/>
          <w:szCs w:val="18"/>
        </w:rPr>
      </w:pPr>
      <w:r w:rsidRPr="00A6041E">
        <w:rPr>
          <w:sz w:val="18"/>
          <w:szCs w:val="18"/>
        </w:rPr>
        <w:t xml:space="preserve">    </w:t>
      </w:r>
      <w:r w:rsidR="001924F5" w:rsidRPr="00A6041E">
        <w:rPr>
          <w:sz w:val="18"/>
          <w:szCs w:val="18"/>
        </w:rPr>
        <w:t xml:space="preserve">cc_profession.cast_crew_id = </w:t>
      </w:r>
      <w:r w:rsidRPr="00A6041E">
        <w:rPr>
          <w:sz w:val="18"/>
          <w:szCs w:val="18"/>
        </w:rPr>
        <w:t xml:space="preserve">  </w:t>
      </w:r>
    </w:p>
    <w:p w14:paraId="792F6F5C" w14:textId="5EE2E0A2" w:rsidR="001924F5" w:rsidRPr="00A6041E" w:rsidRDefault="00B3744B" w:rsidP="00A95000">
      <w:pPr>
        <w:pStyle w:val="Code"/>
        <w:jc w:val="left"/>
        <w:rPr>
          <w:sz w:val="18"/>
          <w:szCs w:val="18"/>
        </w:rPr>
      </w:pPr>
      <w:r w:rsidRPr="00A6041E">
        <w:rPr>
          <w:sz w:val="18"/>
          <w:szCs w:val="18"/>
        </w:rPr>
        <w:t xml:space="preserve">    </w:t>
      </w:r>
      <w:r w:rsidR="001924F5" w:rsidRPr="00A6041E">
        <w:rPr>
          <w:sz w:val="18"/>
          <w:szCs w:val="18"/>
        </w:rPr>
        <w:t>cast_crew.id</w:t>
      </w:r>
    </w:p>
    <w:p w14:paraId="0EEAA267" w14:textId="77777777" w:rsidR="000D64FD" w:rsidRPr="00A6041E" w:rsidRDefault="001924F5" w:rsidP="00A95000">
      <w:pPr>
        <w:pStyle w:val="Code"/>
        <w:jc w:val="left"/>
        <w:rPr>
          <w:color w:val="5C2699"/>
          <w:sz w:val="18"/>
          <w:szCs w:val="18"/>
          <w:bdr w:val="none" w:sz="0" w:space="0" w:color="auto" w:frame="1"/>
        </w:rPr>
      </w:pPr>
      <w:r w:rsidRPr="00A6041E">
        <w:rPr>
          <w:color w:val="5C2699"/>
          <w:sz w:val="18"/>
          <w:szCs w:val="18"/>
          <w:bdr w:val="none" w:sz="0" w:space="0" w:color="auto" w:frame="1"/>
        </w:rPr>
        <w:t xml:space="preserve">AND </w:t>
      </w:r>
    </w:p>
    <w:p w14:paraId="575BFD2F" w14:textId="22F7E466" w:rsidR="00E87324" w:rsidRDefault="00B3744B" w:rsidP="00A95000">
      <w:pPr>
        <w:pStyle w:val="Code"/>
        <w:jc w:val="left"/>
        <w:rPr>
          <w:sz w:val="18"/>
          <w:szCs w:val="18"/>
        </w:rPr>
      </w:pPr>
      <w:r w:rsidRPr="00A6041E">
        <w:rPr>
          <w:sz w:val="18"/>
          <w:szCs w:val="18"/>
        </w:rPr>
        <w:t xml:space="preserve">    </w:t>
      </w:r>
      <w:r w:rsidR="001924F5" w:rsidRPr="00A6041E">
        <w:rPr>
          <w:sz w:val="18"/>
          <w:szCs w:val="18"/>
        </w:rPr>
        <w:t>movie.id = cc_knownfor.movie_id;</w:t>
      </w:r>
    </w:p>
    <w:p w14:paraId="2D0285AC" w14:textId="77777777" w:rsidR="00994212" w:rsidRPr="00F72431" w:rsidRDefault="00613DF8" w:rsidP="00994212">
      <w:pPr>
        <w:pStyle w:val="Code"/>
        <w:ind w:left="0"/>
        <w:rPr>
          <w:rStyle w:val="hljs-comment"/>
          <w:color w:val="006A00"/>
          <w:sz w:val="18"/>
          <w:szCs w:val="18"/>
        </w:rPr>
      </w:pPr>
      <w:r w:rsidRPr="00613DF8">
        <w:rPr>
          <w:rStyle w:val="hljs-comment"/>
          <w:color w:val="006A00"/>
          <w:sz w:val="18"/>
          <w:szCs w:val="18"/>
        </w:rPr>
        <w:lastRenderedPageBreak/>
        <w:t># Movie Title and its Genre</w:t>
      </w:r>
    </w:p>
    <w:p w14:paraId="5FD26AB0" w14:textId="0BBEAD14" w:rsidR="00994212" w:rsidRPr="001417C5" w:rsidRDefault="00994212" w:rsidP="00994212">
      <w:pPr>
        <w:pStyle w:val="Code"/>
        <w:ind w:left="0"/>
        <w:jc w:val="left"/>
        <w:rPr>
          <w:color w:val="5C2699"/>
          <w:sz w:val="18"/>
          <w:szCs w:val="18"/>
          <w:bdr w:val="none" w:sz="0" w:space="0" w:color="auto" w:frame="1"/>
        </w:rPr>
      </w:pPr>
      <w:r w:rsidRPr="001417C5">
        <w:rPr>
          <w:color w:val="5C2699"/>
          <w:sz w:val="18"/>
          <w:szCs w:val="18"/>
          <w:bdr w:val="none" w:sz="0" w:space="0" w:color="auto" w:frame="1"/>
        </w:rPr>
        <w:t xml:space="preserve">SELECT </w:t>
      </w:r>
    </w:p>
    <w:p w14:paraId="2653D0E8" w14:textId="24DDEC97" w:rsidR="00994212" w:rsidRPr="001417C5" w:rsidRDefault="00994212" w:rsidP="00994212">
      <w:pPr>
        <w:pStyle w:val="Code"/>
        <w:ind w:left="0"/>
        <w:rPr>
          <w:sz w:val="18"/>
          <w:szCs w:val="18"/>
        </w:rPr>
      </w:pPr>
      <w:r w:rsidRPr="001417C5">
        <w:rPr>
          <w:sz w:val="18"/>
          <w:szCs w:val="18"/>
        </w:rPr>
        <w:t xml:space="preserve">    M.ID,</w:t>
      </w:r>
    </w:p>
    <w:p w14:paraId="12F9AB02" w14:textId="07277B38" w:rsidR="00A5390D" w:rsidRPr="001417C5" w:rsidRDefault="00994212" w:rsidP="00994212">
      <w:pPr>
        <w:pStyle w:val="Code"/>
        <w:ind w:left="0"/>
        <w:rPr>
          <w:sz w:val="18"/>
          <w:szCs w:val="18"/>
        </w:rPr>
      </w:pPr>
      <w:r w:rsidRPr="001417C5">
        <w:rPr>
          <w:sz w:val="18"/>
          <w:szCs w:val="18"/>
        </w:rPr>
        <w:t xml:space="preserve">    M.Title </w:t>
      </w:r>
      <w:r w:rsidRPr="001417C5">
        <w:rPr>
          <w:rFonts w:cs="Consolas"/>
          <w:color w:val="C41A16"/>
          <w:sz w:val="18"/>
          <w:szCs w:val="18"/>
          <w:bdr w:val="none" w:sz="0" w:space="0" w:color="auto" w:frame="1"/>
        </w:rPr>
        <w:t>'Movie</w:t>
      </w:r>
      <w:r w:rsidRPr="001417C5">
        <w:rPr>
          <w:sz w:val="18"/>
          <w:szCs w:val="18"/>
        </w:rPr>
        <w:t xml:space="preserve"> </w:t>
      </w:r>
      <w:r w:rsidRPr="001417C5">
        <w:rPr>
          <w:rFonts w:cs="Consolas"/>
          <w:color w:val="C41A16"/>
          <w:sz w:val="18"/>
          <w:szCs w:val="18"/>
          <w:bdr w:val="none" w:sz="0" w:space="0" w:color="auto" w:frame="1"/>
        </w:rPr>
        <w:t>Title'</w:t>
      </w:r>
      <w:r w:rsidRPr="001417C5">
        <w:rPr>
          <w:sz w:val="18"/>
          <w:szCs w:val="18"/>
        </w:rPr>
        <w:t>,</w:t>
      </w:r>
    </w:p>
    <w:p w14:paraId="353E8C4A" w14:textId="009BF1C6" w:rsidR="00994212" w:rsidRPr="001417C5" w:rsidRDefault="00A5390D" w:rsidP="00994212">
      <w:pPr>
        <w:pStyle w:val="Code"/>
        <w:ind w:left="0"/>
        <w:rPr>
          <w:sz w:val="18"/>
          <w:szCs w:val="18"/>
        </w:rPr>
      </w:pPr>
      <w:r w:rsidRPr="001417C5">
        <w:rPr>
          <w:sz w:val="18"/>
          <w:szCs w:val="18"/>
        </w:rPr>
        <w:t xml:space="preserve">    </w:t>
      </w:r>
      <w:r w:rsidR="00994212" w:rsidRPr="001417C5">
        <w:rPr>
          <w:sz w:val="18"/>
          <w:szCs w:val="18"/>
        </w:rPr>
        <w:t xml:space="preserve">Distributor </w:t>
      </w:r>
      <w:r w:rsidR="00994212" w:rsidRPr="001417C5">
        <w:rPr>
          <w:rFonts w:cs="Consolas"/>
          <w:color w:val="C41A16"/>
          <w:sz w:val="18"/>
          <w:szCs w:val="18"/>
          <w:bdr w:val="none" w:sz="0" w:space="0" w:color="auto" w:frame="1"/>
        </w:rPr>
        <w:t>'Production</w:t>
      </w:r>
      <w:r w:rsidR="00994212" w:rsidRPr="001417C5">
        <w:rPr>
          <w:sz w:val="18"/>
          <w:szCs w:val="18"/>
        </w:rPr>
        <w:t xml:space="preserve"> </w:t>
      </w:r>
      <w:r w:rsidR="00994212" w:rsidRPr="001417C5">
        <w:rPr>
          <w:rFonts w:cs="Consolas"/>
          <w:color w:val="C41A16"/>
          <w:sz w:val="18"/>
          <w:szCs w:val="18"/>
          <w:bdr w:val="none" w:sz="0" w:space="0" w:color="auto" w:frame="1"/>
        </w:rPr>
        <w:t>House'</w:t>
      </w:r>
      <w:r w:rsidR="00994212" w:rsidRPr="001417C5">
        <w:rPr>
          <w:sz w:val="18"/>
          <w:szCs w:val="18"/>
        </w:rPr>
        <w:t>,</w:t>
      </w:r>
    </w:p>
    <w:p w14:paraId="3B98B7BE" w14:textId="6E180C51" w:rsidR="00994212" w:rsidRPr="001417C5" w:rsidRDefault="00994212" w:rsidP="00994212">
      <w:pPr>
        <w:pStyle w:val="Code"/>
        <w:ind w:left="0"/>
        <w:rPr>
          <w:sz w:val="18"/>
          <w:szCs w:val="18"/>
        </w:rPr>
      </w:pPr>
      <w:r w:rsidRPr="001417C5">
        <w:rPr>
          <w:sz w:val="18"/>
          <w:szCs w:val="18"/>
        </w:rPr>
        <w:t xml:space="preserve">    MG.Genre_ID,</w:t>
      </w:r>
    </w:p>
    <w:p w14:paraId="6CCDCB16" w14:textId="2D5B45F8" w:rsidR="00994212" w:rsidRPr="001417C5" w:rsidRDefault="00994212" w:rsidP="00994212">
      <w:pPr>
        <w:pStyle w:val="Code"/>
        <w:ind w:left="0"/>
        <w:rPr>
          <w:sz w:val="18"/>
          <w:szCs w:val="18"/>
        </w:rPr>
      </w:pPr>
      <w:r w:rsidRPr="001417C5">
        <w:rPr>
          <w:sz w:val="18"/>
          <w:szCs w:val="18"/>
        </w:rPr>
        <w:t xml:space="preserve">    G.Type </w:t>
      </w:r>
      <w:r w:rsidRPr="001417C5">
        <w:rPr>
          <w:rFonts w:cs="Consolas"/>
          <w:color w:val="C41A16"/>
          <w:sz w:val="18"/>
          <w:szCs w:val="18"/>
          <w:bdr w:val="none" w:sz="0" w:space="0" w:color="auto" w:frame="1"/>
        </w:rPr>
        <w:t>'Genre'</w:t>
      </w:r>
      <w:r w:rsidRPr="001417C5">
        <w:rPr>
          <w:sz w:val="18"/>
          <w:szCs w:val="18"/>
        </w:rPr>
        <w:t>,</w:t>
      </w:r>
    </w:p>
    <w:p w14:paraId="2DF50DBE" w14:textId="39A5D079" w:rsidR="00994212" w:rsidRPr="001417C5" w:rsidRDefault="00994212" w:rsidP="00994212">
      <w:pPr>
        <w:pStyle w:val="Code"/>
        <w:ind w:left="0"/>
        <w:rPr>
          <w:sz w:val="18"/>
          <w:szCs w:val="18"/>
        </w:rPr>
      </w:pPr>
      <w:r w:rsidRPr="001417C5">
        <w:rPr>
          <w:sz w:val="18"/>
          <w:szCs w:val="18"/>
        </w:rPr>
        <w:t xml:space="preserve">    M.worldwide_boc </w:t>
      </w:r>
      <w:r w:rsidRPr="001417C5">
        <w:rPr>
          <w:rFonts w:cs="Consolas"/>
          <w:color w:val="C41A16"/>
          <w:sz w:val="18"/>
          <w:szCs w:val="18"/>
          <w:bdr w:val="none" w:sz="0" w:space="0" w:color="auto" w:frame="1"/>
        </w:rPr>
        <w:t>Revenue</w:t>
      </w:r>
    </w:p>
    <w:p w14:paraId="2D1D0A84" w14:textId="283ACF77" w:rsidR="00994212" w:rsidRPr="001417C5" w:rsidRDefault="00994212" w:rsidP="00994212">
      <w:pPr>
        <w:pStyle w:val="Code"/>
        <w:ind w:left="0"/>
        <w:rPr>
          <w:sz w:val="18"/>
          <w:szCs w:val="18"/>
        </w:rPr>
      </w:pPr>
      <w:r w:rsidRPr="001417C5">
        <w:rPr>
          <w:color w:val="5C2699"/>
          <w:sz w:val="18"/>
          <w:szCs w:val="18"/>
          <w:bdr w:val="none" w:sz="0" w:space="0" w:color="auto" w:frame="1"/>
        </w:rPr>
        <w:t>FROM</w:t>
      </w:r>
    </w:p>
    <w:p w14:paraId="4E293149" w14:textId="03C62D5B" w:rsidR="00994212" w:rsidRPr="001417C5" w:rsidRDefault="00994212" w:rsidP="00994212">
      <w:pPr>
        <w:pStyle w:val="Code"/>
        <w:ind w:left="0"/>
        <w:rPr>
          <w:sz w:val="18"/>
          <w:szCs w:val="18"/>
        </w:rPr>
      </w:pPr>
      <w:r w:rsidRPr="001417C5">
        <w:rPr>
          <w:sz w:val="18"/>
          <w:szCs w:val="18"/>
        </w:rPr>
        <w:t xml:space="preserve">    movie M</w:t>
      </w:r>
    </w:p>
    <w:p w14:paraId="1D54945D" w14:textId="29BB17CB" w:rsidR="00994212" w:rsidRPr="001417C5" w:rsidRDefault="00994212" w:rsidP="00994212">
      <w:pPr>
        <w:pStyle w:val="Code"/>
        <w:ind w:left="0"/>
        <w:jc w:val="left"/>
        <w:rPr>
          <w:color w:val="5C2699"/>
          <w:sz w:val="18"/>
          <w:szCs w:val="18"/>
          <w:bdr w:val="none" w:sz="0" w:space="0" w:color="auto" w:frame="1"/>
        </w:rPr>
      </w:pPr>
      <w:r w:rsidRPr="001417C5">
        <w:rPr>
          <w:color w:val="5C2699"/>
          <w:sz w:val="18"/>
          <w:szCs w:val="18"/>
          <w:bdr w:val="none" w:sz="0" w:space="0" w:color="auto" w:frame="1"/>
        </w:rPr>
        <w:t>INNER JOIN</w:t>
      </w:r>
    </w:p>
    <w:p w14:paraId="50CC7B44" w14:textId="4E1D04AA" w:rsidR="00994212" w:rsidRPr="001417C5" w:rsidRDefault="00994212" w:rsidP="00994212">
      <w:pPr>
        <w:pStyle w:val="Code"/>
        <w:ind w:left="0"/>
        <w:rPr>
          <w:sz w:val="18"/>
          <w:szCs w:val="18"/>
        </w:rPr>
      </w:pPr>
      <w:r w:rsidRPr="001417C5">
        <w:rPr>
          <w:sz w:val="18"/>
          <w:szCs w:val="18"/>
        </w:rPr>
        <w:t xml:space="preserve">    (Movie_Genre MG</w:t>
      </w:r>
    </w:p>
    <w:p w14:paraId="4FA1C47B" w14:textId="4ED4A785" w:rsidR="00994212" w:rsidRPr="001417C5" w:rsidRDefault="00994212" w:rsidP="00994212">
      <w:pPr>
        <w:pStyle w:val="Code"/>
        <w:ind w:left="0"/>
        <w:rPr>
          <w:sz w:val="18"/>
          <w:szCs w:val="18"/>
        </w:rPr>
      </w:pPr>
      <w:r w:rsidRPr="001417C5">
        <w:rPr>
          <w:sz w:val="18"/>
          <w:szCs w:val="18"/>
        </w:rPr>
        <w:t xml:space="preserve">    </w:t>
      </w:r>
      <w:r w:rsidRPr="001417C5">
        <w:rPr>
          <w:color w:val="5C2699"/>
          <w:sz w:val="18"/>
          <w:szCs w:val="18"/>
          <w:bdr w:val="none" w:sz="0" w:space="0" w:color="auto" w:frame="1"/>
        </w:rPr>
        <w:t>INNER JOIN</w:t>
      </w:r>
      <w:r w:rsidRPr="001417C5">
        <w:rPr>
          <w:sz w:val="18"/>
          <w:szCs w:val="18"/>
        </w:rPr>
        <w:t xml:space="preserve"> Genre G </w:t>
      </w:r>
    </w:p>
    <w:p w14:paraId="0BFB884A" w14:textId="2E4EC8BD" w:rsidR="00994212" w:rsidRPr="001417C5" w:rsidRDefault="00994212" w:rsidP="00994212">
      <w:pPr>
        <w:pStyle w:val="Code"/>
        <w:ind w:left="0"/>
        <w:rPr>
          <w:sz w:val="18"/>
          <w:szCs w:val="18"/>
        </w:rPr>
      </w:pPr>
      <w:r w:rsidRPr="001417C5">
        <w:rPr>
          <w:sz w:val="18"/>
          <w:szCs w:val="18"/>
        </w:rPr>
        <w:t xml:space="preserve">    </w:t>
      </w:r>
      <w:r w:rsidRPr="001417C5">
        <w:rPr>
          <w:color w:val="5C2699"/>
          <w:sz w:val="18"/>
          <w:szCs w:val="18"/>
          <w:bdr w:val="none" w:sz="0" w:space="0" w:color="auto" w:frame="1"/>
        </w:rPr>
        <w:t xml:space="preserve">ON </w:t>
      </w:r>
      <w:r w:rsidRPr="001417C5">
        <w:rPr>
          <w:sz w:val="18"/>
          <w:szCs w:val="18"/>
        </w:rPr>
        <w:t xml:space="preserve">MG.Genre_ID = G.ID) </w:t>
      </w:r>
    </w:p>
    <w:p w14:paraId="4BA83E0C" w14:textId="68F49137" w:rsidR="00994212" w:rsidRPr="001417C5" w:rsidRDefault="00994212" w:rsidP="00994212">
      <w:pPr>
        <w:pStyle w:val="Code"/>
        <w:ind w:left="0"/>
        <w:jc w:val="left"/>
        <w:rPr>
          <w:sz w:val="18"/>
          <w:szCs w:val="18"/>
        </w:rPr>
      </w:pPr>
      <w:r w:rsidRPr="001417C5">
        <w:rPr>
          <w:color w:val="5C2699"/>
          <w:sz w:val="18"/>
          <w:szCs w:val="18"/>
          <w:bdr w:val="none" w:sz="0" w:space="0" w:color="auto" w:frame="1"/>
        </w:rPr>
        <w:t xml:space="preserve">ON </w:t>
      </w:r>
    </w:p>
    <w:p w14:paraId="106130EC" w14:textId="7CCA4A1B" w:rsidR="00994212" w:rsidRPr="001417C5" w:rsidRDefault="00994212" w:rsidP="00994212">
      <w:pPr>
        <w:pStyle w:val="Code"/>
        <w:ind w:left="0"/>
        <w:rPr>
          <w:sz w:val="18"/>
          <w:szCs w:val="18"/>
        </w:rPr>
      </w:pPr>
      <w:r w:rsidRPr="001417C5">
        <w:rPr>
          <w:sz w:val="18"/>
          <w:szCs w:val="18"/>
        </w:rPr>
        <w:t xml:space="preserve">    M.ID = MG.movie_id</w:t>
      </w:r>
    </w:p>
    <w:p w14:paraId="63E83442" w14:textId="55DCD78C" w:rsidR="0031415F" w:rsidRPr="001417C5" w:rsidRDefault="00994212" w:rsidP="0031415F">
      <w:pPr>
        <w:pStyle w:val="Code"/>
        <w:ind w:left="0"/>
        <w:rPr>
          <w:sz w:val="18"/>
          <w:szCs w:val="18"/>
        </w:rPr>
      </w:pPr>
      <w:r w:rsidRPr="001417C5">
        <w:rPr>
          <w:color w:val="5C2699"/>
          <w:sz w:val="18"/>
          <w:szCs w:val="18"/>
          <w:bdr w:val="none" w:sz="0" w:space="0" w:color="auto" w:frame="1"/>
        </w:rPr>
        <w:t>ORDER BY</w:t>
      </w:r>
      <w:r w:rsidRPr="001417C5">
        <w:rPr>
          <w:sz w:val="18"/>
          <w:szCs w:val="18"/>
        </w:rPr>
        <w:t xml:space="preserve"> M.ID;</w:t>
      </w:r>
    </w:p>
    <w:p w14:paraId="1E03336B" w14:textId="4E673C1A" w:rsidR="76E4BDC6" w:rsidRPr="00755713" w:rsidRDefault="76E4BDC6" w:rsidP="00755713">
      <w:pPr>
        <w:pStyle w:val="Heading1"/>
        <w:numPr>
          <w:ilvl w:val="0"/>
          <w:numId w:val="32"/>
        </w:numPr>
        <w:rPr>
          <w:rFonts w:eastAsia="Helvetica"/>
          <w:color w:val="000000"/>
        </w:rPr>
      </w:pPr>
      <w:r w:rsidRPr="00755713">
        <w:rPr>
          <w:color w:val="000000"/>
        </w:rPr>
        <w:t>Web Application</w:t>
      </w:r>
    </w:p>
    <w:p w14:paraId="0F00A8CD" w14:textId="126EA5E1" w:rsidR="007C52A9" w:rsidRDefault="007C52A9" w:rsidP="007C52A9">
      <w:pPr>
        <w:pStyle w:val="PARAGRAPHnoindent"/>
        <w:rPr>
          <w:szCs w:val="19"/>
        </w:rPr>
      </w:pPr>
      <w:r w:rsidRPr="28556EF5">
        <w:rPr>
          <w:szCs w:val="19"/>
        </w:rPr>
        <w:t xml:space="preserve">We built a </w:t>
      </w:r>
      <w:r w:rsidR="002A3206" w:rsidRPr="28556EF5">
        <w:rPr>
          <w:szCs w:val="19"/>
        </w:rPr>
        <w:t>Front-End</w:t>
      </w:r>
      <w:r w:rsidRPr="28556EF5">
        <w:rPr>
          <w:szCs w:val="19"/>
        </w:rPr>
        <w:t xml:space="preserve"> application</w:t>
      </w:r>
      <w:r w:rsidR="004D6ED8" w:rsidRPr="28556EF5">
        <w:rPr>
          <w:szCs w:val="19"/>
        </w:rPr>
        <w:t xml:space="preserve"> “Movie Insights” </w:t>
      </w:r>
      <w:r w:rsidR="003B627C" w:rsidRPr="28556EF5">
        <w:rPr>
          <w:szCs w:val="19"/>
        </w:rPr>
        <w:t xml:space="preserve">and deployed it on the Google Cloud </w:t>
      </w:r>
      <w:r w:rsidR="004D6ED8" w:rsidRPr="28556EF5">
        <w:rPr>
          <w:szCs w:val="19"/>
        </w:rPr>
        <w:t xml:space="preserve">to allow users to </w:t>
      </w:r>
      <w:r w:rsidR="003B627C" w:rsidRPr="28556EF5">
        <w:rPr>
          <w:szCs w:val="19"/>
        </w:rPr>
        <w:t>access the application from anywhere.</w:t>
      </w:r>
    </w:p>
    <w:p w14:paraId="569E3D82" w14:textId="77777777" w:rsidR="0079751A" w:rsidRDefault="0079751A" w:rsidP="0079751A">
      <w:pPr>
        <w:pStyle w:val="PARAGRAPH"/>
        <w:ind w:firstLine="0"/>
      </w:pPr>
    </w:p>
    <w:p w14:paraId="596FC608" w14:textId="288377F8" w:rsidR="003B627C" w:rsidRDefault="003B627C" w:rsidP="0079751A">
      <w:pPr>
        <w:pStyle w:val="PARAGRAPH"/>
        <w:ind w:firstLine="0"/>
      </w:pPr>
      <w:r>
        <w:t>The application lets user</w:t>
      </w:r>
      <w:r w:rsidR="001A28B3">
        <w:t>s</w:t>
      </w:r>
      <w:r>
        <w:t xml:space="preserve"> select </w:t>
      </w:r>
      <w:r w:rsidR="00EF6D7E">
        <w:t xml:space="preserve">one of </w:t>
      </w:r>
      <w:r w:rsidR="00965876">
        <w:t xml:space="preserve">many out-of-the-box </w:t>
      </w:r>
      <w:r w:rsidR="00513B28">
        <w:t xml:space="preserve">queries and view the results. Users can </w:t>
      </w:r>
      <w:r w:rsidR="00D72DE7">
        <w:t>e</w:t>
      </w:r>
      <w:r w:rsidR="00585CB3">
        <w:t xml:space="preserve">asily </w:t>
      </w:r>
      <w:r w:rsidR="00FE634C">
        <w:t>customize</w:t>
      </w:r>
      <w:r w:rsidR="00585CB3">
        <w:t xml:space="preserve"> </w:t>
      </w:r>
      <w:r w:rsidR="00FE634C">
        <w:t>the queries by</w:t>
      </w:r>
      <w:r w:rsidR="00FE634C">
        <w:t xml:space="preserve"> </w:t>
      </w:r>
      <w:r w:rsidR="00FE634C">
        <w:t>configuring selected</w:t>
      </w:r>
      <w:r w:rsidR="00585CB3">
        <w:t xml:space="preserve"> parameters</w:t>
      </w:r>
      <w:r w:rsidR="00F30BD5">
        <w:t xml:space="preserve">. </w:t>
      </w:r>
      <w:r w:rsidR="00FE634C">
        <w:t xml:space="preserve">Application </w:t>
      </w:r>
      <w:r w:rsidR="00A74794">
        <w:t xml:space="preserve">also </w:t>
      </w:r>
      <w:r w:rsidR="00FE634C">
        <w:t>allows users to build their own queries</w:t>
      </w:r>
      <w:r w:rsidR="00805D55">
        <w:t xml:space="preserve"> </w:t>
      </w:r>
      <w:r w:rsidR="00A74794">
        <w:t xml:space="preserve">from </w:t>
      </w:r>
      <w:proofErr w:type="spellStart"/>
      <w:r w:rsidR="00A74794">
        <w:t>scatch</w:t>
      </w:r>
      <w:proofErr w:type="spellEnd"/>
      <w:r w:rsidR="0062139C">
        <w:t>.</w:t>
      </w:r>
      <w:r w:rsidR="00805D55">
        <w:t xml:space="preserve"> </w:t>
      </w:r>
      <w:r w:rsidR="00513B28">
        <w:t xml:space="preserve"> </w:t>
      </w:r>
    </w:p>
    <w:p w14:paraId="1CA18D9B" w14:textId="77777777" w:rsidR="0079751A" w:rsidRDefault="0079751A" w:rsidP="0079751A">
      <w:pPr>
        <w:pStyle w:val="PARAGRAPH"/>
        <w:ind w:firstLine="0"/>
        <w:rPr>
          <w:szCs w:val="19"/>
        </w:rPr>
      </w:pPr>
    </w:p>
    <w:p w14:paraId="7E0332DF" w14:textId="0FAA8AF5" w:rsidR="00F30BD5" w:rsidRDefault="00F30BD5" w:rsidP="0079751A">
      <w:pPr>
        <w:pStyle w:val="PARAGRAPH"/>
        <w:ind w:firstLine="0"/>
        <w:rPr>
          <w:szCs w:val="19"/>
        </w:rPr>
      </w:pPr>
      <w:r w:rsidRPr="28556EF5">
        <w:rPr>
          <w:szCs w:val="19"/>
        </w:rPr>
        <w:t xml:space="preserve">The results are displayed in the tabular form along with graphs to highlight the </w:t>
      </w:r>
      <w:r w:rsidR="00B06995" w:rsidRPr="28556EF5">
        <w:rPr>
          <w:szCs w:val="19"/>
        </w:rPr>
        <w:t>interesting facts. Users have the ability to view the results in list or gr</w:t>
      </w:r>
      <w:r w:rsidR="00917772" w:rsidRPr="28556EF5">
        <w:rPr>
          <w:szCs w:val="19"/>
        </w:rPr>
        <w:t>aphical form.</w:t>
      </w:r>
    </w:p>
    <w:p w14:paraId="4F70066E" w14:textId="7EB5E0F4" w:rsidR="00917772" w:rsidRDefault="00917772" w:rsidP="28556EF5">
      <w:pPr>
        <w:pStyle w:val="PARAGRAPH"/>
        <w:ind w:firstLine="0"/>
        <w:rPr>
          <w:szCs w:val="19"/>
        </w:rPr>
      </w:pPr>
    </w:p>
    <w:p w14:paraId="12EB5715" w14:textId="53B3B29D" w:rsidR="7A7AA391" w:rsidRDefault="6FD7F43F" w:rsidP="28556EF5">
      <w:pPr>
        <w:rPr>
          <w:rFonts w:eastAsia="Palatino" w:cs="Palatino"/>
          <w:szCs w:val="19"/>
        </w:rPr>
      </w:pPr>
      <w:r w:rsidRPr="7E1ACCEA">
        <w:rPr>
          <w:rFonts w:eastAsia="Palatino" w:cs="Palatino"/>
        </w:rPr>
        <w:t xml:space="preserve">The application has two main components, a server and a front end.  The server is built in python using the Flask micro framework.  The server is connected to the database by using the </w:t>
      </w:r>
      <w:proofErr w:type="spellStart"/>
      <w:r w:rsidR="5342EA5C" w:rsidRPr="7E1ACCEA">
        <w:rPr>
          <w:rFonts w:eastAsia="Palatino" w:cs="Palatino"/>
          <w:b/>
          <w:bCs/>
        </w:rPr>
        <w:t>pymsql</w:t>
      </w:r>
      <w:proofErr w:type="spellEnd"/>
      <w:r w:rsidR="5342EA5C" w:rsidRPr="7E1ACCEA">
        <w:rPr>
          <w:rFonts w:eastAsia="Palatino" w:cs="Palatino"/>
        </w:rPr>
        <w:t xml:space="preserve"> </w:t>
      </w:r>
      <w:r w:rsidRPr="7E1ACCEA">
        <w:rPr>
          <w:rFonts w:eastAsia="Palatino" w:cs="Palatino"/>
        </w:rPr>
        <w:t xml:space="preserve">library as the connector. Each request sent to the server </w:t>
      </w:r>
      <w:r w:rsidR="19993F2C" w:rsidRPr="7E1ACCEA">
        <w:rPr>
          <w:rFonts w:eastAsia="Palatino" w:cs="Palatino"/>
        </w:rPr>
        <w:t>opens</w:t>
      </w:r>
      <w:r w:rsidRPr="7E1ACCEA">
        <w:rPr>
          <w:rFonts w:eastAsia="Palatino" w:cs="Palatino"/>
        </w:rPr>
        <w:t xml:space="preserve"> a new connection to the database and performs the requested query. </w:t>
      </w:r>
    </w:p>
    <w:p w14:paraId="4AA90B74" w14:textId="2FD801DE" w:rsidR="00C063AA" w:rsidRPr="008862E8" w:rsidRDefault="00012513" w:rsidP="00C063AA">
      <w:pPr>
        <w:pStyle w:val="FIGURECAPTION"/>
        <w:rPr>
          <w:color w:val="000000"/>
        </w:rPr>
      </w:pPr>
      <w:r>
        <w:rPr>
          <w:noProof/>
        </w:rPr>
        <w:drawing>
          <wp:anchor distT="0" distB="0" distL="114300" distR="114300" simplePos="0" relativeHeight="251658242" behindDoc="0" locked="0" layoutInCell="1" allowOverlap="1" wp14:anchorId="59C5AAB8" wp14:editId="5DE6C314">
            <wp:simplePos x="0" y="0"/>
            <wp:positionH relativeFrom="margin">
              <wp:posOffset>-127635</wp:posOffset>
            </wp:positionH>
            <wp:positionV relativeFrom="margin">
              <wp:posOffset>6080760</wp:posOffset>
            </wp:positionV>
            <wp:extent cx="3101340" cy="2164715"/>
            <wp:effectExtent l="0" t="0" r="0" b="0"/>
            <wp:wrapSquare wrapText="bothSides"/>
            <wp:docPr id="535678225" name="Picture 53567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78225" name="Picture 535678225"/>
                    <pic:cNvPicPr/>
                  </pic:nvPicPr>
                  <pic:blipFill rotWithShape="1">
                    <a:blip r:embed="rId18" cstate="print">
                      <a:extLst>
                        <a:ext uri="{28A0092B-C50C-407E-A947-70E740481C1C}">
                          <a14:useLocalDpi xmlns:a14="http://schemas.microsoft.com/office/drawing/2010/main" val="0"/>
                        </a:ext>
                      </a:extLst>
                    </a:blip>
                    <a:srcRect t="3668"/>
                    <a:stretch/>
                  </pic:blipFill>
                  <pic:spPr bwMode="auto">
                    <a:xfrm>
                      <a:off x="0" y="0"/>
                      <a:ext cx="3101340" cy="2164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FD7F43F" w:rsidRPr="7E1ACCEA">
        <w:rPr>
          <w:rFonts w:eastAsia="Palatino" w:cs="Palatino"/>
        </w:rPr>
        <w:t xml:space="preserve"> </w:t>
      </w:r>
    </w:p>
    <w:p w14:paraId="172B6B47" w14:textId="5229471E" w:rsidR="00EE7157" w:rsidRPr="00EE7157" w:rsidRDefault="00EE7157" w:rsidP="00EE7157">
      <w:pPr>
        <w:rPr>
          <w:rFonts w:eastAsia="Palatino" w:cs="Palatino"/>
        </w:rPr>
      </w:pPr>
    </w:p>
    <w:p w14:paraId="1ECBD2B8" w14:textId="1D5EBD11" w:rsidR="004231FB" w:rsidRPr="008862E8" w:rsidRDefault="004231FB" w:rsidP="004231FB">
      <w:pPr>
        <w:pStyle w:val="FIGURECAPTION"/>
        <w:rPr>
          <w:color w:val="000000"/>
        </w:rPr>
      </w:pPr>
      <w:r>
        <w:rPr>
          <w:color w:val="000000"/>
        </w:rPr>
        <w:t xml:space="preserve">Fig. </w:t>
      </w:r>
      <w:r>
        <w:rPr>
          <w:color w:val="000000"/>
        </w:rPr>
        <w:t>2</w:t>
      </w:r>
      <w:r>
        <w:rPr>
          <w:color w:val="000000"/>
        </w:rPr>
        <w:t xml:space="preserve">. </w:t>
      </w:r>
      <w:r>
        <w:rPr>
          <w:color w:val="000000"/>
        </w:rPr>
        <w:t>Client Server Architecture</w:t>
      </w:r>
    </w:p>
    <w:p w14:paraId="61ECBBDA" w14:textId="51971E0C" w:rsidR="7A7AA391" w:rsidRPr="00B670CC" w:rsidRDefault="1FEB3F01" w:rsidP="00B670CC">
      <w:pPr>
        <w:pStyle w:val="Heading2"/>
        <w:rPr>
          <w:color w:val="000000"/>
        </w:rPr>
      </w:pPr>
      <w:r w:rsidRPr="00B670CC">
        <w:rPr>
          <w:color w:val="000000"/>
        </w:rPr>
        <w:t>Server</w:t>
      </w:r>
    </w:p>
    <w:p w14:paraId="74113376" w14:textId="77777777" w:rsidR="004D1F8D" w:rsidRDefault="004D1F8D" w:rsidP="7E1ACCEA">
      <w:pPr>
        <w:rPr>
          <w:rFonts w:eastAsia="Palatino" w:cs="Palatino"/>
          <w:b/>
          <w:bCs/>
        </w:rPr>
      </w:pPr>
    </w:p>
    <w:p w14:paraId="7B8A25BA" w14:textId="51FED335" w:rsidR="7A7AA391" w:rsidRDefault="6FD7F43F" w:rsidP="28556EF5">
      <w:pPr>
        <w:rPr>
          <w:rFonts w:eastAsia="Palatino" w:cs="Palatino"/>
        </w:rPr>
      </w:pPr>
      <w:r w:rsidRPr="7E1ACCEA">
        <w:rPr>
          <w:rFonts w:eastAsia="Palatino" w:cs="Palatino"/>
        </w:rPr>
        <w:t xml:space="preserve">To </w:t>
      </w:r>
      <w:r w:rsidR="63AAEC91" w:rsidRPr="7E1ACCEA">
        <w:rPr>
          <w:rFonts w:eastAsia="Palatino" w:cs="Palatino"/>
        </w:rPr>
        <w:t>support the</w:t>
      </w:r>
      <w:r w:rsidRPr="7E1ACCEA">
        <w:rPr>
          <w:rFonts w:eastAsia="Palatino" w:cs="Palatino"/>
        </w:rPr>
        <w:t xml:space="preserve"> application requirements, the application can take two type of SQL queries.</w:t>
      </w:r>
    </w:p>
    <w:p w14:paraId="1BB9500A" w14:textId="31F3AD6F" w:rsidR="001B5975" w:rsidRDefault="001B5975" w:rsidP="28556EF5">
      <w:pPr>
        <w:rPr>
          <w:rFonts w:eastAsia="Palatino" w:cs="Palatino"/>
          <w:szCs w:val="19"/>
        </w:rPr>
      </w:pPr>
    </w:p>
    <w:p w14:paraId="0D4984F1" w14:textId="14BE8072" w:rsidR="7A7AA391" w:rsidRPr="001B5975" w:rsidRDefault="6FD7F43F" w:rsidP="28556EF5">
      <w:pPr>
        <w:pStyle w:val="ListParagraph"/>
        <w:numPr>
          <w:ilvl w:val="0"/>
          <w:numId w:val="45"/>
        </w:numPr>
        <w:rPr>
          <w:rFonts w:ascii="Palatino" w:eastAsia="Palatino" w:hAnsi="Palatino" w:cs="Palatino"/>
          <w:kern w:val="16"/>
          <w:sz w:val="19"/>
          <w:szCs w:val="20"/>
        </w:rPr>
      </w:pPr>
      <w:r w:rsidRPr="001B5975">
        <w:rPr>
          <w:rFonts w:ascii="Palatino" w:eastAsia="Palatino" w:hAnsi="Palatino" w:cs="Palatino"/>
          <w:kern w:val="16"/>
          <w:sz w:val="19"/>
          <w:szCs w:val="20"/>
        </w:rPr>
        <w:t xml:space="preserve">A raw SQL query, which </w:t>
      </w:r>
      <w:r w:rsidR="2EF9D755" w:rsidRPr="001B5975">
        <w:rPr>
          <w:rFonts w:ascii="Palatino" w:eastAsia="Palatino" w:hAnsi="Palatino" w:cs="Palatino"/>
          <w:kern w:val="16"/>
          <w:sz w:val="19"/>
          <w:szCs w:val="20"/>
        </w:rPr>
        <w:t>allows</w:t>
      </w:r>
      <w:r w:rsidRPr="001B5975">
        <w:rPr>
          <w:rFonts w:ascii="Palatino" w:eastAsia="Palatino" w:hAnsi="Palatino" w:cs="Palatino"/>
          <w:kern w:val="16"/>
          <w:sz w:val="19"/>
          <w:szCs w:val="20"/>
        </w:rPr>
        <w:t xml:space="preserve"> advance users build their own queries.</w:t>
      </w:r>
    </w:p>
    <w:p w14:paraId="46D71FB4" w14:textId="5D3054D5" w:rsidR="7A7AA391" w:rsidRPr="001B5975" w:rsidRDefault="003309D6" w:rsidP="28556EF5">
      <w:pPr>
        <w:pStyle w:val="ListParagraph"/>
        <w:numPr>
          <w:ilvl w:val="0"/>
          <w:numId w:val="45"/>
        </w:numPr>
        <w:rPr>
          <w:rFonts w:ascii="Palatino" w:eastAsia="Palatino" w:hAnsi="Palatino" w:cs="Palatino"/>
          <w:kern w:val="16"/>
          <w:sz w:val="19"/>
          <w:szCs w:val="20"/>
        </w:rPr>
      </w:pPr>
      <w:r w:rsidRPr="003309D6">
        <w:rPr>
          <w:rFonts w:ascii="Palatino" w:eastAsia="Palatino" w:hAnsi="Palatino" w:cs="Palatino"/>
          <w:b/>
          <w:bCs/>
          <w:i/>
          <w:iCs/>
          <w:kern w:val="16"/>
          <w:sz w:val="19"/>
          <w:szCs w:val="20"/>
        </w:rPr>
        <w:t>Quick</w:t>
      </w:r>
      <w:r w:rsidR="6FD7F43F" w:rsidRPr="003309D6">
        <w:rPr>
          <w:rFonts w:ascii="Palatino" w:eastAsia="Palatino" w:hAnsi="Palatino" w:cs="Palatino"/>
          <w:b/>
          <w:bCs/>
          <w:i/>
          <w:iCs/>
          <w:kern w:val="16"/>
          <w:sz w:val="19"/>
          <w:szCs w:val="20"/>
        </w:rPr>
        <w:t xml:space="preserve"> </w:t>
      </w:r>
      <w:r w:rsidRPr="003309D6">
        <w:rPr>
          <w:rFonts w:ascii="Palatino" w:eastAsia="Palatino" w:hAnsi="Palatino" w:cs="Palatino"/>
          <w:b/>
          <w:bCs/>
          <w:i/>
          <w:iCs/>
          <w:kern w:val="16"/>
          <w:sz w:val="19"/>
          <w:szCs w:val="20"/>
        </w:rPr>
        <w:t>I</w:t>
      </w:r>
      <w:r w:rsidR="6FD7F43F" w:rsidRPr="003309D6">
        <w:rPr>
          <w:rFonts w:ascii="Palatino" w:eastAsia="Palatino" w:hAnsi="Palatino" w:cs="Palatino"/>
          <w:b/>
          <w:bCs/>
          <w:i/>
          <w:iCs/>
          <w:kern w:val="16"/>
          <w:sz w:val="19"/>
          <w:szCs w:val="20"/>
        </w:rPr>
        <w:t>nsights</w:t>
      </w:r>
      <w:r w:rsidR="6FD7F43F" w:rsidRPr="001B5975">
        <w:rPr>
          <w:rFonts w:ascii="Palatino" w:eastAsia="Palatino" w:hAnsi="Palatino" w:cs="Palatino"/>
          <w:kern w:val="16"/>
          <w:sz w:val="19"/>
          <w:szCs w:val="20"/>
        </w:rPr>
        <w:t xml:space="preserve"> </w:t>
      </w:r>
      <w:r w:rsidR="003B4920">
        <w:rPr>
          <w:rFonts w:ascii="Palatino" w:eastAsia="Palatino" w:hAnsi="Palatino" w:cs="Palatino"/>
          <w:kern w:val="16"/>
          <w:sz w:val="19"/>
          <w:szCs w:val="20"/>
        </w:rPr>
        <w:t>are out</w:t>
      </w:r>
      <w:r w:rsidR="009C3700">
        <w:rPr>
          <w:rFonts w:ascii="Palatino" w:eastAsia="Palatino" w:hAnsi="Palatino" w:cs="Palatino"/>
          <w:kern w:val="16"/>
          <w:sz w:val="19"/>
          <w:szCs w:val="20"/>
        </w:rPr>
        <w:t>-</w:t>
      </w:r>
      <w:r w:rsidR="003B4920">
        <w:rPr>
          <w:rFonts w:ascii="Palatino" w:eastAsia="Palatino" w:hAnsi="Palatino" w:cs="Palatino"/>
          <w:kern w:val="16"/>
          <w:sz w:val="19"/>
          <w:szCs w:val="20"/>
        </w:rPr>
        <w:t>of</w:t>
      </w:r>
      <w:r w:rsidR="009C3700">
        <w:rPr>
          <w:rFonts w:ascii="Palatino" w:eastAsia="Palatino" w:hAnsi="Palatino" w:cs="Palatino"/>
          <w:kern w:val="16"/>
          <w:sz w:val="19"/>
          <w:szCs w:val="20"/>
        </w:rPr>
        <w:t>-</w:t>
      </w:r>
      <w:r w:rsidR="003B4920">
        <w:rPr>
          <w:rFonts w:ascii="Palatino" w:eastAsia="Palatino" w:hAnsi="Palatino" w:cs="Palatino"/>
          <w:kern w:val="16"/>
          <w:sz w:val="19"/>
          <w:szCs w:val="20"/>
        </w:rPr>
        <w:t>the</w:t>
      </w:r>
      <w:r w:rsidR="009C3700">
        <w:rPr>
          <w:rFonts w:ascii="Palatino" w:eastAsia="Palatino" w:hAnsi="Palatino" w:cs="Palatino"/>
          <w:kern w:val="16"/>
          <w:sz w:val="19"/>
          <w:szCs w:val="20"/>
        </w:rPr>
        <w:t>-</w:t>
      </w:r>
      <w:r w:rsidR="003B4920">
        <w:rPr>
          <w:rFonts w:ascii="Palatino" w:eastAsia="Palatino" w:hAnsi="Palatino" w:cs="Palatino"/>
          <w:kern w:val="16"/>
          <w:sz w:val="19"/>
          <w:szCs w:val="20"/>
        </w:rPr>
        <w:t xml:space="preserve">box </w:t>
      </w:r>
      <w:r w:rsidR="009C3700" w:rsidRPr="001B5975">
        <w:rPr>
          <w:rFonts w:ascii="Palatino" w:eastAsia="Palatino" w:hAnsi="Palatino" w:cs="Palatino"/>
          <w:kern w:val="16"/>
          <w:sz w:val="19"/>
          <w:szCs w:val="20"/>
        </w:rPr>
        <w:t>pre-made</w:t>
      </w:r>
      <w:r w:rsidR="009C3700" w:rsidRPr="001B5975">
        <w:rPr>
          <w:rFonts w:ascii="Palatino" w:eastAsia="Palatino" w:hAnsi="Palatino" w:cs="Palatino"/>
          <w:kern w:val="16"/>
          <w:sz w:val="19"/>
          <w:szCs w:val="20"/>
        </w:rPr>
        <w:t xml:space="preserve"> </w:t>
      </w:r>
      <w:r w:rsidR="6FD7F43F" w:rsidRPr="001B5975">
        <w:rPr>
          <w:rFonts w:ascii="Palatino" w:eastAsia="Palatino" w:hAnsi="Palatino" w:cs="Palatino"/>
          <w:kern w:val="16"/>
          <w:sz w:val="19"/>
          <w:szCs w:val="20"/>
        </w:rPr>
        <w:t>queries</w:t>
      </w:r>
      <w:r w:rsidR="003B4920">
        <w:rPr>
          <w:rFonts w:ascii="Palatino" w:eastAsia="Palatino" w:hAnsi="Palatino" w:cs="Palatino"/>
          <w:kern w:val="16"/>
          <w:sz w:val="19"/>
          <w:szCs w:val="20"/>
        </w:rPr>
        <w:t>, which</w:t>
      </w:r>
      <w:r w:rsidR="6FD7F43F" w:rsidRPr="001B5975">
        <w:rPr>
          <w:rFonts w:ascii="Palatino" w:eastAsia="Palatino" w:hAnsi="Palatino" w:cs="Palatino"/>
          <w:kern w:val="16"/>
          <w:sz w:val="19"/>
          <w:szCs w:val="20"/>
        </w:rPr>
        <w:t xml:space="preserve"> are easy to use and understand</w:t>
      </w:r>
      <w:r w:rsidR="00001C1F">
        <w:rPr>
          <w:rFonts w:ascii="Palatino" w:eastAsia="Palatino" w:hAnsi="Palatino" w:cs="Palatino"/>
          <w:kern w:val="16"/>
          <w:sz w:val="19"/>
          <w:szCs w:val="20"/>
        </w:rPr>
        <w:t xml:space="preserve">. </w:t>
      </w:r>
      <w:r w:rsidR="00DA4C3D">
        <w:rPr>
          <w:rFonts w:ascii="Palatino" w:eastAsia="Palatino" w:hAnsi="Palatino" w:cs="Palatino"/>
          <w:kern w:val="16"/>
          <w:sz w:val="19"/>
          <w:szCs w:val="20"/>
        </w:rPr>
        <w:t xml:space="preserve">For example: </w:t>
      </w:r>
      <w:r w:rsidR="00123451">
        <w:rPr>
          <w:rFonts w:ascii="Palatino" w:eastAsia="Palatino" w:hAnsi="Palatino" w:cs="Palatino"/>
          <w:kern w:val="16"/>
          <w:sz w:val="19"/>
          <w:szCs w:val="20"/>
        </w:rPr>
        <w:t>L</w:t>
      </w:r>
      <w:r w:rsidR="6FD7F43F" w:rsidRPr="001B5975">
        <w:rPr>
          <w:rFonts w:ascii="Palatino" w:eastAsia="Palatino" w:hAnsi="Palatino" w:cs="Palatino"/>
          <w:kern w:val="16"/>
          <w:sz w:val="19"/>
          <w:szCs w:val="20"/>
        </w:rPr>
        <w:t xml:space="preserve">ist </w:t>
      </w:r>
      <w:r w:rsidR="002959DB">
        <w:rPr>
          <w:rFonts w:ascii="Palatino" w:eastAsia="Palatino" w:hAnsi="Palatino" w:cs="Palatino"/>
          <w:kern w:val="16"/>
          <w:sz w:val="19"/>
          <w:szCs w:val="20"/>
        </w:rPr>
        <w:t>of</w:t>
      </w:r>
      <w:r w:rsidR="6FD7F43F" w:rsidRPr="001B5975">
        <w:rPr>
          <w:rFonts w:ascii="Palatino" w:eastAsia="Palatino" w:hAnsi="Palatino" w:cs="Palatino"/>
          <w:kern w:val="16"/>
          <w:sz w:val="19"/>
          <w:szCs w:val="20"/>
        </w:rPr>
        <w:t xml:space="preserve"> top movies </w:t>
      </w:r>
      <w:r w:rsidR="00F01A03">
        <w:rPr>
          <w:rFonts w:ascii="Palatino" w:eastAsia="Palatino" w:hAnsi="Palatino" w:cs="Palatino"/>
          <w:kern w:val="16"/>
          <w:sz w:val="19"/>
          <w:szCs w:val="20"/>
        </w:rPr>
        <w:t>a celebrity</w:t>
      </w:r>
      <w:r w:rsidR="6FD7F43F" w:rsidRPr="001B5975">
        <w:rPr>
          <w:rFonts w:ascii="Palatino" w:eastAsia="Palatino" w:hAnsi="Palatino" w:cs="Palatino"/>
          <w:kern w:val="16"/>
          <w:sz w:val="19"/>
          <w:szCs w:val="20"/>
        </w:rPr>
        <w:t xml:space="preserve"> is known for, </w:t>
      </w:r>
      <w:r w:rsidR="005853FB">
        <w:rPr>
          <w:rFonts w:ascii="Palatino" w:eastAsia="Palatino" w:hAnsi="Palatino" w:cs="Palatino"/>
          <w:kern w:val="16"/>
          <w:sz w:val="19"/>
          <w:szCs w:val="20"/>
        </w:rPr>
        <w:t xml:space="preserve">allows </w:t>
      </w:r>
      <w:r w:rsidR="6FD7F43F" w:rsidRPr="001B5975">
        <w:rPr>
          <w:rFonts w:ascii="Palatino" w:eastAsia="Palatino" w:hAnsi="Palatino" w:cs="Palatino"/>
          <w:kern w:val="16"/>
          <w:sz w:val="19"/>
          <w:szCs w:val="20"/>
        </w:rPr>
        <w:t>user</w:t>
      </w:r>
      <w:r w:rsidR="005853FB">
        <w:rPr>
          <w:rFonts w:ascii="Palatino" w:eastAsia="Palatino" w:hAnsi="Palatino" w:cs="Palatino"/>
          <w:kern w:val="16"/>
          <w:sz w:val="19"/>
          <w:szCs w:val="20"/>
        </w:rPr>
        <w:t>s to enter</w:t>
      </w:r>
      <w:r w:rsidR="6FD7F43F" w:rsidRPr="001B5975">
        <w:rPr>
          <w:rFonts w:ascii="Palatino" w:eastAsia="Palatino" w:hAnsi="Palatino" w:cs="Palatino"/>
          <w:kern w:val="16"/>
          <w:sz w:val="19"/>
          <w:szCs w:val="20"/>
        </w:rPr>
        <w:t xml:space="preserve"> the name of the </w:t>
      </w:r>
      <w:r w:rsidR="005853FB">
        <w:rPr>
          <w:rFonts w:ascii="Palatino" w:eastAsia="Palatino" w:hAnsi="Palatino" w:cs="Palatino"/>
          <w:kern w:val="16"/>
          <w:sz w:val="19"/>
          <w:szCs w:val="20"/>
        </w:rPr>
        <w:t>celebrity</w:t>
      </w:r>
      <w:r w:rsidR="00455A41">
        <w:rPr>
          <w:rFonts w:ascii="Palatino" w:eastAsia="Palatino" w:hAnsi="Palatino" w:cs="Palatino"/>
          <w:kern w:val="16"/>
          <w:sz w:val="19"/>
          <w:szCs w:val="20"/>
        </w:rPr>
        <w:t>, specify how many results to display and also to sort the data</w:t>
      </w:r>
      <w:r w:rsidR="6FD7F43F" w:rsidRPr="001B5975">
        <w:rPr>
          <w:rFonts w:ascii="Palatino" w:eastAsia="Palatino" w:hAnsi="Palatino" w:cs="Palatino"/>
          <w:kern w:val="16"/>
          <w:sz w:val="19"/>
          <w:szCs w:val="20"/>
        </w:rPr>
        <w:t xml:space="preserve">.  </w:t>
      </w:r>
    </w:p>
    <w:p w14:paraId="1A7D644B" w14:textId="4AE78529" w:rsidR="7A7AA391" w:rsidRDefault="6FD7F43F" w:rsidP="28556EF5">
      <w:pPr>
        <w:rPr>
          <w:rFonts w:eastAsia="Palatino" w:cs="Palatino"/>
          <w:szCs w:val="19"/>
        </w:rPr>
      </w:pPr>
      <w:r w:rsidRPr="7E1ACCEA">
        <w:rPr>
          <w:rFonts w:eastAsia="Palatino" w:cs="Palatino"/>
        </w:rPr>
        <w:t xml:space="preserve">The point of the </w:t>
      </w:r>
      <w:r w:rsidR="000E39C4">
        <w:rPr>
          <w:rFonts w:eastAsia="Palatino" w:cs="Palatino"/>
        </w:rPr>
        <w:t>quick</w:t>
      </w:r>
      <w:r w:rsidRPr="7E1ACCEA">
        <w:rPr>
          <w:rFonts w:eastAsia="Palatino" w:cs="Palatino"/>
        </w:rPr>
        <w:t xml:space="preserve"> insights is to democratize SQL so that use</w:t>
      </w:r>
      <w:r w:rsidR="00682CE9">
        <w:rPr>
          <w:rFonts w:eastAsia="Palatino" w:cs="Palatino"/>
        </w:rPr>
        <w:t>r</w:t>
      </w:r>
      <w:r w:rsidRPr="7E1ACCEA">
        <w:rPr>
          <w:rFonts w:eastAsia="Palatino" w:cs="Palatino"/>
        </w:rPr>
        <w:t xml:space="preserve">s can use it without any knowledge of </w:t>
      </w:r>
      <w:r w:rsidR="00EE0512">
        <w:rPr>
          <w:rFonts w:eastAsia="Palatino" w:cs="Palatino"/>
        </w:rPr>
        <w:t>data or SQL</w:t>
      </w:r>
      <w:r w:rsidRPr="7E1ACCEA">
        <w:rPr>
          <w:rFonts w:eastAsia="Palatino" w:cs="Palatino"/>
        </w:rPr>
        <w:t xml:space="preserve">. This functionality provides </w:t>
      </w:r>
      <w:r w:rsidR="00B856BE">
        <w:rPr>
          <w:rFonts w:eastAsia="Palatino" w:cs="Palatino"/>
        </w:rPr>
        <w:t>5</w:t>
      </w:r>
      <w:r w:rsidRPr="7E1ACCEA">
        <w:rPr>
          <w:rFonts w:eastAsia="Palatino" w:cs="Palatino"/>
        </w:rPr>
        <w:t xml:space="preserve"> scenarios that empower the user to craft their own queries and satisfy their curiosity.</w:t>
      </w:r>
    </w:p>
    <w:p w14:paraId="7CDC02EE" w14:textId="2DDA3536" w:rsidR="7A7AA391" w:rsidRDefault="6FD7F43F" w:rsidP="28556EF5">
      <w:pPr>
        <w:rPr>
          <w:rFonts w:eastAsia="Palatino" w:cs="Palatino"/>
          <w:szCs w:val="19"/>
        </w:rPr>
      </w:pPr>
      <w:r w:rsidRPr="7E1ACCEA">
        <w:rPr>
          <w:rFonts w:eastAsia="Palatino" w:cs="Palatino"/>
        </w:rPr>
        <w:t xml:space="preserve"> </w:t>
      </w:r>
    </w:p>
    <w:p w14:paraId="21074DB1" w14:textId="41B12BFD" w:rsidR="001F1ACE" w:rsidRDefault="6FD7F43F" w:rsidP="001F1ACE">
      <w:pPr>
        <w:rPr>
          <w:rFonts w:eastAsia="Palatino" w:cs="Palatino"/>
          <w:szCs w:val="19"/>
        </w:rPr>
      </w:pPr>
      <w:r w:rsidRPr="7E1ACCEA">
        <w:rPr>
          <w:rFonts w:eastAsia="Palatino" w:cs="Palatino"/>
        </w:rPr>
        <w:t xml:space="preserve">In the backend, the </w:t>
      </w:r>
      <w:r w:rsidR="00684B14">
        <w:rPr>
          <w:rFonts w:eastAsia="Palatino" w:cs="Palatino"/>
        </w:rPr>
        <w:t>quick</w:t>
      </w:r>
      <w:r w:rsidRPr="7E1ACCEA">
        <w:rPr>
          <w:rFonts w:eastAsia="Palatino" w:cs="Palatino"/>
        </w:rPr>
        <w:t xml:space="preserve"> insight is an f</w:t>
      </w:r>
      <w:r w:rsidR="009D2580">
        <w:rPr>
          <w:rFonts w:eastAsia="Palatino" w:cs="Palatino"/>
        </w:rPr>
        <w:t>-</w:t>
      </w:r>
      <w:r w:rsidRPr="7E1ACCEA">
        <w:rPr>
          <w:rFonts w:eastAsia="Palatino" w:cs="Palatino"/>
        </w:rPr>
        <w:t>string with variable placeholders</w:t>
      </w:r>
      <w:r w:rsidR="006D1FEA">
        <w:rPr>
          <w:rFonts w:eastAsia="Palatino" w:cs="Palatino"/>
        </w:rPr>
        <w:t xml:space="preserve"> which</w:t>
      </w:r>
      <w:r w:rsidRPr="7E1ACCEA">
        <w:rPr>
          <w:rFonts w:eastAsia="Palatino" w:cs="Palatino"/>
        </w:rPr>
        <w:t xml:space="preserve"> </w:t>
      </w:r>
      <w:r w:rsidR="00F93BF0">
        <w:rPr>
          <w:rFonts w:eastAsia="Palatino" w:cs="Palatino"/>
        </w:rPr>
        <w:t>are set</w:t>
      </w:r>
      <w:r w:rsidRPr="7E1ACCEA">
        <w:rPr>
          <w:rFonts w:eastAsia="Palatino" w:cs="Palatino"/>
        </w:rPr>
        <w:t xml:space="preserve"> on</w:t>
      </w:r>
      <w:r w:rsidR="001B7998">
        <w:rPr>
          <w:rFonts w:eastAsia="Palatino" w:cs="Palatino"/>
        </w:rPr>
        <w:t>c</w:t>
      </w:r>
      <w:r w:rsidR="001344BB">
        <w:rPr>
          <w:rFonts w:eastAsia="Palatino" w:cs="Palatino"/>
        </w:rPr>
        <w:t>e</w:t>
      </w:r>
      <w:r w:rsidRPr="7E1ACCEA">
        <w:rPr>
          <w:rFonts w:eastAsia="Palatino" w:cs="Palatino"/>
        </w:rPr>
        <w:t xml:space="preserve"> the user selects an option</w:t>
      </w:r>
      <w:r w:rsidR="00F93BF0">
        <w:rPr>
          <w:rFonts w:eastAsia="Palatino" w:cs="Palatino"/>
        </w:rPr>
        <w:t xml:space="preserve"> on the front end</w:t>
      </w:r>
      <w:r w:rsidRPr="7E1ACCEA">
        <w:rPr>
          <w:rFonts w:eastAsia="Palatino" w:cs="Palatino"/>
        </w:rPr>
        <w:t xml:space="preserve">.  Once the user has selected all the fields and send the form, the database connection is </w:t>
      </w:r>
      <w:r w:rsidR="24B26F2E" w:rsidRPr="7E1ACCEA">
        <w:rPr>
          <w:rFonts w:eastAsia="Palatino" w:cs="Palatino"/>
        </w:rPr>
        <w:t>established,</w:t>
      </w:r>
      <w:r w:rsidRPr="7E1ACCEA">
        <w:rPr>
          <w:rFonts w:eastAsia="Palatino" w:cs="Palatino"/>
        </w:rPr>
        <w:t xml:space="preserve"> and the f-string is passed as the SQL query. </w:t>
      </w:r>
    </w:p>
    <w:p w14:paraId="55D50195" w14:textId="77777777" w:rsidR="007C0A1E" w:rsidRDefault="007C0A1E" w:rsidP="28556EF5">
      <w:pPr>
        <w:rPr>
          <w:rFonts w:eastAsia="Palatino" w:cs="Palatino"/>
        </w:rPr>
      </w:pPr>
    </w:p>
    <w:p w14:paraId="53CE0ACB" w14:textId="77777777" w:rsidR="007C0A1E" w:rsidRDefault="007C0A1E" w:rsidP="28556EF5">
      <w:pPr>
        <w:rPr>
          <w:rFonts w:eastAsia="Palatino" w:cs="Palatino"/>
        </w:rPr>
      </w:pPr>
    </w:p>
    <w:p w14:paraId="02AA829F" w14:textId="77777777" w:rsidR="00D46382" w:rsidRDefault="00336824" w:rsidP="005826D5">
      <w:pPr>
        <w:pStyle w:val="Code"/>
        <w:ind w:left="0"/>
        <w:rPr>
          <w:rStyle w:val="hljs-comment"/>
          <w:color w:val="006A00"/>
          <w:sz w:val="18"/>
          <w:szCs w:val="18"/>
        </w:rPr>
      </w:pPr>
      <w:r>
        <w:rPr>
          <w:rStyle w:val="hljs-comment"/>
          <w:color w:val="006A00"/>
          <w:sz w:val="18"/>
          <w:szCs w:val="18"/>
        </w:rPr>
        <w:t># Sample</w:t>
      </w:r>
      <w:r w:rsidR="005826D5">
        <w:rPr>
          <w:rStyle w:val="hljs-comment"/>
          <w:color w:val="006A00"/>
          <w:sz w:val="18"/>
          <w:szCs w:val="18"/>
        </w:rPr>
        <w:t xml:space="preserve"> Code</w:t>
      </w:r>
    </w:p>
    <w:p w14:paraId="10FE050A" w14:textId="2420DECC" w:rsidR="005826D5" w:rsidRPr="005826D5" w:rsidRDefault="0063258E" w:rsidP="005826D5">
      <w:pPr>
        <w:pStyle w:val="Code"/>
        <w:ind w:left="0"/>
        <w:rPr>
          <w:color w:val="006A00"/>
          <w:sz w:val="18"/>
          <w:szCs w:val="18"/>
        </w:rPr>
      </w:pPr>
      <w:r w:rsidRPr="001417C5">
        <w:rPr>
          <w:rStyle w:val="hljs-comment"/>
          <w:color w:val="006A00"/>
          <w:sz w:val="18"/>
          <w:szCs w:val="18"/>
        </w:rPr>
        <w:t xml:space="preserve"># </w:t>
      </w:r>
      <w:r w:rsidR="001417C5" w:rsidRPr="001417C5">
        <w:rPr>
          <w:rStyle w:val="hljs-comment"/>
          <w:color w:val="006A00"/>
          <w:sz w:val="18"/>
          <w:szCs w:val="18"/>
        </w:rPr>
        <w:t xml:space="preserve">f-string </w:t>
      </w:r>
      <w:r w:rsidR="00ED54E1">
        <w:rPr>
          <w:rStyle w:val="hljs-comment"/>
          <w:color w:val="006A00"/>
          <w:sz w:val="18"/>
          <w:szCs w:val="18"/>
        </w:rPr>
        <w:t>for Query-</w:t>
      </w:r>
      <w:r w:rsidR="005826D5" w:rsidRPr="005826D5">
        <w:rPr>
          <w:color w:val="006A00"/>
          <w:sz w:val="18"/>
          <w:szCs w:val="18"/>
        </w:rPr>
        <w:t>Movies &lt;celebrity&gt; known for</w:t>
      </w:r>
    </w:p>
    <w:p w14:paraId="2A2F2133" w14:textId="7C1412CB" w:rsidR="001417C5" w:rsidRDefault="001417C5" w:rsidP="001417C5">
      <w:pPr>
        <w:pStyle w:val="Code"/>
        <w:ind w:left="0"/>
        <w:rPr>
          <w:rStyle w:val="hljs-comment"/>
          <w:color w:val="006A00"/>
          <w:sz w:val="18"/>
          <w:szCs w:val="18"/>
        </w:rPr>
      </w:pPr>
    </w:p>
    <w:p w14:paraId="3EEDBAAC" w14:textId="6624BB37" w:rsidR="0063258E" w:rsidRPr="001417C5" w:rsidRDefault="007C0A1E" w:rsidP="001417C5">
      <w:pPr>
        <w:pStyle w:val="Code"/>
        <w:ind w:left="0"/>
        <w:jc w:val="left"/>
        <w:rPr>
          <w:color w:val="5C2699"/>
          <w:sz w:val="18"/>
          <w:szCs w:val="18"/>
          <w:bdr w:val="none" w:sz="0" w:space="0" w:color="auto" w:frame="1"/>
        </w:rPr>
      </w:pPr>
      <w:r w:rsidRPr="001417C5">
        <w:rPr>
          <w:color w:val="000000" w:themeColor="text1"/>
          <w:sz w:val="18"/>
          <w:szCs w:val="18"/>
          <w:bdr w:val="none" w:sz="0" w:space="0" w:color="auto" w:frame="1"/>
        </w:rPr>
        <w:t>query = f"""</w:t>
      </w:r>
      <w:r w:rsidRPr="001417C5">
        <w:rPr>
          <w:color w:val="5C2699"/>
          <w:sz w:val="18"/>
          <w:szCs w:val="18"/>
          <w:bdr w:val="none" w:sz="0" w:space="0" w:color="auto" w:frame="1"/>
        </w:rPr>
        <w:br/>
        <w:t xml:space="preserve"> SELECT DISTINCT</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 xml:space="preserve">M.title </w:t>
      </w:r>
      <w:r w:rsidRPr="001417C5">
        <w:rPr>
          <w:rFonts w:cs="Consolas"/>
          <w:color w:val="C41A16"/>
          <w:sz w:val="18"/>
          <w:szCs w:val="18"/>
          <w:bdr w:val="none" w:sz="0" w:space="0" w:color="auto" w:frame="1"/>
        </w:rPr>
        <w:t>Movie</w:t>
      </w:r>
      <w:r w:rsidRPr="001417C5">
        <w:rPr>
          <w:color w:val="5C2699"/>
          <w:sz w:val="18"/>
          <w:szCs w:val="18"/>
          <w:bdr w:val="none" w:sz="0" w:space="0" w:color="auto" w:frame="1"/>
        </w:rPr>
        <w:t xml:space="preserve">, </w:t>
      </w:r>
      <w:r w:rsidRPr="001417C5">
        <w:rPr>
          <w:color w:val="000000" w:themeColor="text1"/>
          <w:sz w:val="18"/>
          <w:szCs w:val="18"/>
          <w:bdr w:val="none" w:sz="0" w:space="0" w:color="auto" w:frame="1"/>
        </w:rPr>
        <w:t>M.Year</w:t>
      </w:r>
      <w:r w:rsidRPr="001417C5">
        <w:rPr>
          <w:color w:val="5C2699"/>
          <w:sz w:val="18"/>
          <w:szCs w:val="18"/>
          <w:bdr w:val="none" w:sz="0" w:space="0" w:color="auto" w:frame="1"/>
        </w:rPr>
        <w:br/>
        <w:t xml:space="preserve"> FROM</w:t>
      </w:r>
      <w:r w:rsidRPr="001417C5">
        <w:rPr>
          <w:color w:val="5C2699"/>
          <w:sz w:val="18"/>
          <w:szCs w:val="18"/>
          <w:bdr w:val="none" w:sz="0" w:space="0" w:color="auto" w:frame="1"/>
        </w:rPr>
        <w:br/>
        <w:t xml:space="preserve"> movie </w:t>
      </w:r>
      <w:r w:rsidRPr="001417C5">
        <w:rPr>
          <w:rFonts w:cs="Consolas"/>
          <w:color w:val="C41A16"/>
          <w:sz w:val="18"/>
          <w:szCs w:val="18"/>
          <w:bdr w:val="none" w:sz="0" w:space="0" w:color="auto" w:frame="1"/>
        </w:rPr>
        <w:t>M</w:t>
      </w:r>
      <w:r w:rsidRPr="001417C5">
        <w:rPr>
          <w:color w:val="5C2699"/>
          <w:sz w:val="18"/>
          <w:szCs w:val="18"/>
          <w:bdr w:val="none" w:sz="0" w:space="0" w:color="auto" w:frame="1"/>
        </w:rPr>
        <w:t>,</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 xml:space="preserve">Cast_Crew </w:t>
      </w:r>
      <w:r w:rsidRPr="001417C5">
        <w:rPr>
          <w:rFonts w:cs="Consolas"/>
          <w:color w:val="C41A16"/>
          <w:sz w:val="18"/>
          <w:szCs w:val="18"/>
          <w:bdr w:val="none" w:sz="0" w:space="0" w:color="auto" w:frame="1"/>
        </w:rPr>
        <w:t>CC</w:t>
      </w:r>
      <w:r w:rsidRPr="001417C5">
        <w:rPr>
          <w:color w:val="5C2699"/>
          <w:sz w:val="18"/>
          <w:szCs w:val="18"/>
          <w:bdr w:val="none" w:sz="0" w:space="0" w:color="auto" w:frame="1"/>
        </w:rPr>
        <w:br/>
        <w:t xml:space="preserve"> WHERE</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 xml:space="preserve">M.ID </w:t>
      </w:r>
      <w:r w:rsidRPr="001417C5">
        <w:rPr>
          <w:color w:val="5C2699"/>
          <w:sz w:val="18"/>
          <w:szCs w:val="18"/>
          <w:bdr w:val="none" w:sz="0" w:space="0" w:color="auto" w:frame="1"/>
        </w:rPr>
        <w:t xml:space="preserve">IN (SELECT </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C.movie_id</w:t>
      </w:r>
      <w:r w:rsidRPr="001417C5">
        <w:rPr>
          <w:color w:val="5C2699"/>
          <w:sz w:val="18"/>
          <w:szCs w:val="18"/>
          <w:bdr w:val="none" w:sz="0" w:space="0" w:color="auto" w:frame="1"/>
        </w:rPr>
        <w:br/>
        <w:t xml:space="preserve">     FROM</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Cast_Crew</w:t>
      </w:r>
      <w:r w:rsidRPr="001417C5">
        <w:rPr>
          <w:color w:val="5C2699"/>
          <w:sz w:val="18"/>
          <w:szCs w:val="18"/>
          <w:bdr w:val="none" w:sz="0" w:space="0" w:color="auto" w:frame="1"/>
        </w:rPr>
        <w:t xml:space="preserve"> </w:t>
      </w:r>
      <w:r w:rsidRPr="001417C5">
        <w:rPr>
          <w:rFonts w:cs="Consolas"/>
          <w:color w:val="C41A16"/>
          <w:sz w:val="18"/>
          <w:szCs w:val="18"/>
          <w:bdr w:val="none" w:sz="0" w:space="0" w:color="auto" w:frame="1"/>
        </w:rPr>
        <w:t>CC</w:t>
      </w:r>
      <w:r w:rsidRPr="001417C5">
        <w:rPr>
          <w:color w:val="5C2699"/>
          <w:sz w:val="18"/>
          <w:szCs w:val="18"/>
          <w:bdr w:val="none" w:sz="0" w:space="0" w:color="auto" w:frame="1"/>
        </w:rPr>
        <w:br/>
        <w:t xml:space="preserve">             INNER JOIN</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 xml:space="preserve">CC_knownfor </w:t>
      </w:r>
      <w:r w:rsidRPr="001417C5">
        <w:rPr>
          <w:rFonts w:cs="Consolas"/>
          <w:color w:val="C41A16"/>
          <w:sz w:val="18"/>
          <w:szCs w:val="18"/>
          <w:bdr w:val="none" w:sz="0" w:space="0" w:color="auto" w:frame="1"/>
        </w:rPr>
        <w:t xml:space="preserve">C </w:t>
      </w:r>
      <w:r w:rsidRPr="001417C5">
        <w:rPr>
          <w:color w:val="5C2699"/>
          <w:sz w:val="18"/>
          <w:szCs w:val="18"/>
          <w:bdr w:val="none" w:sz="0" w:space="0" w:color="auto" w:frame="1"/>
        </w:rPr>
        <w:t xml:space="preserve">ON </w:t>
      </w:r>
      <w:r w:rsidRPr="001417C5">
        <w:rPr>
          <w:color w:val="000000" w:themeColor="text1"/>
          <w:sz w:val="18"/>
          <w:szCs w:val="18"/>
          <w:bdr w:val="none" w:sz="0" w:space="0" w:color="auto" w:frame="1"/>
        </w:rPr>
        <w:t xml:space="preserve">cc.id </w:t>
      </w:r>
      <w:r w:rsidRPr="001417C5">
        <w:rPr>
          <w:color w:val="5C2699"/>
          <w:sz w:val="18"/>
          <w:szCs w:val="18"/>
          <w:bdr w:val="none" w:sz="0" w:space="0" w:color="auto" w:frame="1"/>
        </w:rPr>
        <w:t xml:space="preserve">= </w:t>
      </w:r>
      <w:r w:rsidRPr="001417C5">
        <w:rPr>
          <w:color w:val="000000" w:themeColor="text1"/>
          <w:sz w:val="18"/>
          <w:szCs w:val="18"/>
          <w:bdr w:val="none" w:sz="0" w:space="0" w:color="auto" w:frame="1"/>
        </w:rPr>
        <w:t>c.cast_crew_id</w:t>
      </w:r>
      <w:r w:rsidRPr="001417C5">
        <w:rPr>
          <w:color w:val="5C2699"/>
          <w:sz w:val="18"/>
          <w:szCs w:val="18"/>
          <w:bdr w:val="none" w:sz="0" w:space="0" w:color="auto" w:frame="1"/>
        </w:rPr>
        <w:br/>
        <w:t xml:space="preserve">     WHERE</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 xml:space="preserve">cc.id = </w:t>
      </w:r>
      <w:r w:rsidRPr="001417C5">
        <w:rPr>
          <w:color w:val="5C2699"/>
          <w:sz w:val="18"/>
          <w:szCs w:val="18"/>
          <w:bdr w:val="none" w:sz="0" w:space="0" w:color="auto" w:frame="1"/>
        </w:rPr>
        <w:t xml:space="preserve">(SELECT </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ID</w:t>
      </w:r>
      <w:r w:rsidRPr="001417C5">
        <w:rPr>
          <w:color w:val="5C2699"/>
          <w:sz w:val="18"/>
          <w:szCs w:val="18"/>
          <w:bdr w:val="none" w:sz="0" w:space="0" w:color="auto" w:frame="1"/>
        </w:rPr>
        <w:br/>
        <w:t xml:space="preserve">             FROM</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Cast_crew</w:t>
      </w:r>
      <w:r w:rsidRPr="001417C5">
        <w:rPr>
          <w:color w:val="5C2699"/>
          <w:sz w:val="18"/>
          <w:szCs w:val="18"/>
          <w:bdr w:val="none" w:sz="0" w:space="0" w:color="auto" w:frame="1"/>
        </w:rPr>
        <w:br/>
        <w:t xml:space="preserve">             WHERE</w:t>
      </w:r>
      <w:r w:rsidRPr="001417C5">
        <w:rPr>
          <w:color w:val="5C2699"/>
          <w:sz w:val="18"/>
          <w:szCs w:val="18"/>
          <w:bdr w:val="none" w:sz="0" w:space="0" w:color="auto" w:frame="1"/>
        </w:rPr>
        <w:br/>
        <w:t xml:space="preserve">                </w:t>
      </w:r>
      <w:r w:rsidRPr="001417C5">
        <w:rPr>
          <w:color w:val="000000" w:themeColor="text1"/>
          <w:sz w:val="18"/>
          <w:szCs w:val="18"/>
          <w:bdr w:val="none" w:sz="0" w:space="0" w:color="auto" w:frame="1"/>
        </w:rPr>
        <w:t xml:space="preserve"> Name </w:t>
      </w:r>
      <w:r w:rsidRPr="001417C5">
        <w:rPr>
          <w:color w:val="5C2699"/>
          <w:sz w:val="18"/>
          <w:szCs w:val="18"/>
          <w:bdr w:val="none" w:sz="0" w:space="0" w:color="auto" w:frame="1"/>
        </w:rPr>
        <w:t xml:space="preserve">LIKE </w:t>
      </w:r>
      <w:r w:rsidRPr="001417C5">
        <w:rPr>
          <w:rFonts w:cs="Consolas"/>
          <w:color w:val="C41A16"/>
          <w:sz w:val="18"/>
          <w:szCs w:val="18"/>
          <w:bdr w:val="none" w:sz="0" w:space="0" w:color="auto" w:frame="1"/>
        </w:rPr>
        <w:t>'%{name}%'</w:t>
      </w:r>
      <w:r w:rsidRPr="001417C5">
        <w:rPr>
          <w:color w:val="000000" w:themeColor="text1"/>
          <w:sz w:val="18"/>
          <w:szCs w:val="18"/>
          <w:bdr w:val="none" w:sz="0" w:space="0" w:color="auto" w:frame="1"/>
        </w:rPr>
        <w:t>))</w:t>
      </w:r>
    </w:p>
    <w:p w14:paraId="3CE7AD82" w14:textId="354E44BA" w:rsidR="007C0A1E" w:rsidRPr="001417C5" w:rsidRDefault="007C0A1E" w:rsidP="001417C5">
      <w:pPr>
        <w:pStyle w:val="Code"/>
        <w:ind w:left="0"/>
        <w:jc w:val="left"/>
        <w:rPr>
          <w:color w:val="000000" w:themeColor="text1"/>
          <w:sz w:val="18"/>
          <w:szCs w:val="18"/>
          <w:bdr w:val="none" w:sz="0" w:space="0" w:color="auto" w:frame="1"/>
        </w:rPr>
      </w:pPr>
      <w:r w:rsidRPr="001417C5">
        <w:rPr>
          <w:color w:val="5C2699"/>
          <w:sz w:val="18"/>
          <w:szCs w:val="18"/>
          <w:bdr w:val="none" w:sz="0" w:space="0" w:color="auto" w:frame="1"/>
        </w:rPr>
        <w:br/>
        <w:t xml:space="preserve">ORDER BY </w:t>
      </w:r>
      <w:r w:rsidRPr="001417C5">
        <w:rPr>
          <w:color w:val="000000" w:themeColor="text1"/>
          <w:sz w:val="18"/>
          <w:szCs w:val="18"/>
          <w:bdr w:val="none" w:sz="0" w:space="0" w:color="auto" w:frame="1"/>
        </w:rPr>
        <w:t xml:space="preserve">year </w:t>
      </w:r>
      <w:r w:rsidRPr="001417C5">
        <w:rPr>
          <w:rFonts w:cs="Consolas"/>
          <w:color w:val="C41A16"/>
          <w:sz w:val="18"/>
          <w:szCs w:val="18"/>
          <w:bdr w:val="none" w:sz="0" w:space="0" w:color="auto" w:frame="1"/>
        </w:rPr>
        <w:t>{sql_sort}</w:t>
      </w:r>
      <w:r w:rsidRPr="001417C5">
        <w:rPr>
          <w:color w:val="5C2699"/>
          <w:sz w:val="18"/>
          <w:szCs w:val="18"/>
          <w:bdr w:val="none" w:sz="0" w:space="0" w:color="auto" w:frame="1"/>
        </w:rPr>
        <w:br/>
        <w:t xml:space="preserve"> LIMIT </w:t>
      </w:r>
      <w:r w:rsidRPr="001417C5">
        <w:rPr>
          <w:rFonts w:cs="Consolas"/>
          <w:color w:val="C41A16"/>
          <w:sz w:val="18"/>
          <w:szCs w:val="18"/>
          <w:bdr w:val="none" w:sz="0" w:space="0" w:color="auto" w:frame="1"/>
        </w:rPr>
        <w:t>{sql_limit};</w:t>
      </w:r>
      <w:r w:rsidRPr="001417C5">
        <w:rPr>
          <w:color w:val="000000" w:themeColor="text1"/>
          <w:sz w:val="18"/>
          <w:szCs w:val="18"/>
          <w:bdr w:val="none" w:sz="0" w:space="0" w:color="auto" w:frame="1"/>
        </w:rPr>
        <w:br/>
        <w:t xml:space="preserve"> """</w:t>
      </w:r>
    </w:p>
    <w:p w14:paraId="485ABEFB" w14:textId="46A01901" w:rsidR="007C0A1E" w:rsidRDefault="007C0A1E" w:rsidP="28556EF5">
      <w:pPr>
        <w:rPr>
          <w:rFonts w:eastAsia="Palatino" w:cs="Palatino"/>
        </w:rPr>
      </w:pPr>
    </w:p>
    <w:p w14:paraId="6739B5AD" w14:textId="0B460403" w:rsidR="7A7AA391" w:rsidRPr="00B670CC" w:rsidRDefault="46FD5978" w:rsidP="00B670CC">
      <w:pPr>
        <w:pStyle w:val="Heading2"/>
        <w:rPr>
          <w:color w:val="000000"/>
        </w:rPr>
      </w:pPr>
      <w:r w:rsidRPr="00B670CC">
        <w:rPr>
          <w:color w:val="000000"/>
        </w:rPr>
        <w:t>Client</w:t>
      </w:r>
    </w:p>
    <w:p w14:paraId="65963401" w14:textId="77777777" w:rsidR="004D1F8D" w:rsidRDefault="004D1F8D" w:rsidP="7E1ACCEA">
      <w:pPr>
        <w:rPr>
          <w:rFonts w:eastAsia="Palatino" w:cs="Palatino"/>
          <w:b/>
          <w:bCs/>
        </w:rPr>
      </w:pPr>
    </w:p>
    <w:p w14:paraId="19DFED7D" w14:textId="62E7862A" w:rsidR="7A7AA391" w:rsidRDefault="6FD7F43F" w:rsidP="28556EF5">
      <w:pPr>
        <w:rPr>
          <w:rFonts w:eastAsia="Palatino" w:cs="Palatino"/>
        </w:rPr>
      </w:pPr>
      <w:r w:rsidRPr="7E1ACCEA">
        <w:rPr>
          <w:rFonts w:eastAsia="Palatino" w:cs="Palatino"/>
        </w:rPr>
        <w:t xml:space="preserve">The front end is built using the </w:t>
      </w:r>
      <w:proofErr w:type="spellStart"/>
      <w:r w:rsidRPr="7E1ACCEA">
        <w:rPr>
          <w:rFonts w:eastAsia="Palatino" w:cs="Palatino"/>
        </w:rPr>
        <w:t>Jinga</w:t>
      </w:r>
      <w:proofErr w:type="spellEnd"/>
      <w:r w:rsidRPr="7E1ACCEA">
        <w:rPr>
          <w:rFonts w:eastAsia="Palatino" w:cs="Palatino"/>
        </w:rPr>
        <w:t xml:space="preserve"> templat</w:t>
      </w:r>
      <w:r w:rsidR="002565D4">
        <w:rPr>
          <w:rFonts w:eastAsia="Palatino" w:cs="Palatino"/>
        </w:rPr>
        <w:t>ing</w:t>
      </w:r>
      <w:r w:rsidRPr="7E1ACCEA">
        <w:rPr>
          <w:rFonts w:eastAsia="Palatino" w:cs="Palatino"/>
        </w:rPr>
        <w:t xml:space="preserve"> library, HTML and CSS for styling. The front end is design in such a way it does not </w:t>
      </w:r>
      <w:r w:rsidR="00A25A95">
        <w:rPr>
          <w:rFonts w:eastAsia="Palatino" w:cs="Palatino"/>
        </w:rPr>
        <w:t xml:space="preserve">only </w:t>
      </w:r>
      <w:r w:rsidRPr="7E1ACCEA">
        <w:rPr>
          <w:rFonts w:eastAsia="Palatino" w:cs="Palatino"/>
        </w:rPr>
        <w:t>display</w:t>
      </w:r>
      <w:r w:rsidR="00A25A95">
        <w:rPr>
          <w:rFonts w:eastAsia="Palatino" w:cs="Palatino"/>
        </w:rPr>
        <w:t>s</w:t>
      </w:r>
      <w:r w:rsidRPr="7E1ACCEA">
        <w:rPr>
          <w:rFonts w:eastAsia="Palatino" w:cs="Palatino"/>
        </w:rPr>
        <w:t xml:space="preserve"> the</w:t>
      </w:r>
      <w:r w:rsidR="0049244A">
        <w:rPr>
          <w:rFonts w:eastAsia="Palatino" w:cs="Palatino"/>
        </w:rPr>
        <w:t xml:space="preserve"> data</w:t>
      </w:r>
      <w:r w:rsidRPr="7E1ACCEA">
        <w:rPr>
          <w:rFonts w:eastAsia="Palatino" w:cs="Palatino"/>
        </w:rPr>
        <w:t xml:space="preserve"> return</w:t>
      </w:r>
      <w:r w:rsidR="0049244A">
        <w:rPr>
          <w:rFonts w:eastAsia="Palatino" w:cs="Palatino"/>
        </w:rPr>
        <w:t>ed</w:t>
      </w:r>
      <w:r w:rsidRPr="7E1ACCEA">
        <w:rPr>
          <w:rFonts w:eastAsia="Palatino" w:cs="Palatino"/>
        </w:rPr>
        <w:t xml:space="preserve"> from the </w:t>
      </w:r>
      <w:r w:rsidRPr="7E1ACCEA">
        <w:rPr>
          <w:rFonts w:eastAsia="Palatino" w:cs="Palatino"/>
        </w:rPr>
        <w:lastRenderedPageBreak/>
        <w:t xml:space="preserve">SQL query, but it also makes building a query extremely easy with the </w:t>
      </w:r>
      <w:r w:rsidR="0049244A" w:rsidRPr="0049244A">
        <w:rPr>
          <w:rFonts w:eastAsia="Palatino" w:cs="Palatino"/>
          <w:b/>
          <w:bCs/>
          <w:i/>
          <w:iCs/>
        </w:rPr>
        <w:t>Quick</w:t>
      </w:r>
      <w:r w:rsidRPr="0049244A">
        <w:rPr>
          <w:rFonts w:eastAsia="Palatino" w:cs="Palatino"/>
          <w:b/>
          <w:bCs/>
          <w:i/>
          <w:iCs/>
        </w:rPr>
        <w:t xml:space="preserve"> </w:t>
      </w:r>
      <w:r w:rsidR="0049244A" w:rsidRPr="0049244A">
        <w:rPr>
          <w:rFonts w:eastAsia="Palatino" w:cs="Palatino"/>
          <w:b/>
          <w:bCs/>
          <w:i/>
          <w:iCs/>
        </w:rPr>
        <w:t>I</w:t>
      </w:r>
      <w:r w:rsidRPr="0049244A">
        <w:rPr>
          <w:rFonts w:eastAsia="Palatino" w:cs="Palatino"/>
          <w:b/>
          <w:bCs/>
          <w:i/>
          <w:iCs/>
        </w:rPr>
        <w:t>nsights</w:t>
      </w:r>
      <w:r w:rsidRPr="7E1ACCEA">
        <w:rPr>
          <w:rFonts w:eastAsia="Palatino" w:cs="Palatino"/>
        </w:rPr>
        <w:t xml:space="preserve"> functionality.  The form layout makes filling out the </w:t>
      </w:r>
      <w:r w:rsidR="0049244A">
        <w:rPr>
          <w:rFonts w:eastAsia="Palatino" w:cs="Palatino"/>
        </w:rPr>
        <w:t>data</w:t>
      </w:r>
      <w:r w:rsidRPr="7E1ACCEA">
        <w:rPr>
          <w:rFonts w:eastAsia="Palatino" w:cs="Palatino"/>
        </w:rPr>
        <w:t xml:space="preserve"> extremely easy and intuitive.  We decided to humanize this action by making it similar to </w:t>
      </w:r>
      <w:r w:rsidR="00B670CC">
        <w:rPr>
          <w:noProof/>
        </w:rPr>
        <w:drawing>
          <wp:anchor distT="0" distB="0" distL="114300" distR="114300" simplePos="0" relativeHeight="251658241" behindDoc="1" locked="0" layoutInCell="1" allowOverlap="1" wp14:anchorId="149A2BE8" wp14:editId="39A13B7A">
            <wp:simplePos x="0" y="0"/>
            <wp:positionH relativeFrom="margin">
              <wp:posOffset>-31750</wp:posOffset>
            </wp:positionH>
            <wp:positionV relativeFrom="margin">
              <wp:posOffset>796960</wp:posOffset>
            </wp:positionV>
            <wp:extent cx="3020695" cy="561975"/>
            <wp:effectExtent l="12700" t="12700" r="14605" b="9525"/>
            <wp:wrapTight wrapText="bothSides">
              <wp:wrapPolygon edited="0">
                <wp:start x="-91" y="-488"/>
                <wp:lineTo x="-91" y="21478"/>
                <wp:lineTo x="21614" y="21478"/>
                <wp:lineTo x="21614" y="-488"/>
                <wp:lineTo x="-91" y="-488"/>
              </wp:wrapPolygon>
            </wp:wrapTight>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33981" name="Picture 1521233981" descr="Graphical user interface, webs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0695" cy="56197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3757AC22" w:rsidRPr="7E1ACCEA">
        <w:rPr>
          <w:rFonts w:eastAsia="Palatino" w:cs="Palatino"/>
        </w:rPr>
        <w:t xml:space="preserve">writing </w:t>
      </w:r>
      <w:r w:rsidRPr="7E1ACCEA">
        <w:rPr>
          <w:rFonts w:eastAsia="Palatino" w:cs="Palatino"/>
        </w:rPr>
        <w:t xml:space="preserve">a sentence. </w:t>
      </w:r>
    </w:p>
    <w:p w14:paraId="1403F252" w14:textId="79160301" w:rsidR="0049244A" w:rsidRPr="008862E8" w:rsidRDefault="0049244A" w:rsidP="0049244A">
      <w:pPr>
        <w:pStyle w:val="FIGURECAPTION"/>
        <w:rPr>
          <w:color w:val="000000"/>
        </w:rPr>
      </w:pPr>
      <w:r>
        <w:rPr>
          <w:color w:val="000000"/>
        </w:rPr>
        <w:t xml:space="preserve">Fig. </w:t>
      </w:r>
      <w:r w:rsidR="00C063AA">
        <w:rPr>
          <w:color w:val="000000"/>
        </w:rPr>
        <w:t>3</w:t>
      </w:r>
      <w:r>
        <w:rPr>
          <w:color w:val="000000"/>
        </w:rPr>
        <w:t xml:space="preserve">. </w:t>
      </w:r>
      <w:r>
        <w:rPr>
          <w:color w:val="000000"/>
        </w:rPr>
        <w:t>Screenshot of the Quick Insights Front End</w:t>
      </w:r>
    </w:p>
    <w:p w14:paraId="3BF4B20B" w14:textId="59EA2512" w:rsidR="008524E3" w:rsidRDefault="0002604F" w:rsidP="008524E3">
      <w:pPr>
        <w:pStyle w:val="Heading1"/>
        <w:numPr>
          <w:ilvl w:val="0"/>
          <w:numId w:val="32"/>
        </w:numPr>
        <w:rPr>
          <w:color w:val="000000"/>
        </w:rPr>
      </w:pPr>
      <w:r w:rsidRPr="28556EF5">
        <w:rPr>
          <w:color w:val="000000" w:themeColor="text1"/>
        </w:rPr>
        <w:t>Cloud Architecture</w:t>
      </w:r>
    </w:p>
    <w:p w14:paraId="2283F903" w14:textId="2D794DE2" w:rsidR="008524E3" w:rsidRDefault="008524E3" w:rsidP="003B627C">
      <w:pPr>
        <w:pStyle w:val="PARAGRAPH"/>
      </w:pPr>
    </w:p>
    <w:p w14:paraId="63DA419E" w14:textId="77777777" w:rsidR="00A97472" w:rsidRDefault="00A97472" w:rsidP="003B627C">
      <w:pPr>
        <w:pStyle w:val="PARAGRAPH"/>
      </w:pPr>
    </w:p>
    <w:p w14:paraId="3A0D8967" w14:textId="58E10283" w:rsidR="00A97472" w:rsidRPr="003B627C" w:rsidRDefault="00C507B2" w:rsidP="003B627C">
      <w:pPr>
        <w:pStyle w:val="PARAGRAPH"/>
      </w:pPr>
      <w:r>
        <w:rPr>
          <w:noProof/>
        </w:rPr>
        <w:drawing>
          <wp:inline distT="0" distB="0" distL="0" distR="0" wp14:anchorId="1058B81D" wp14:editId="2D08B1DE">
            <wp:extent cx="3103245" cy="1829435"/>
            <wp:effectExtent l="0" t="0" r="0" b="0"/>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3245" cy="1829435"/>
                    </a:xfrm>
                    <a:prstGeom prst="rect">
                      <a:avLst/>
                    </a:prstGeom>
                  </pic:spPr>
                </pic:pic>
              </a:graphicData>
            </a:graphic>
          </wp:inline>
        </w:drawing>
      </w:r>
    </w:p>
    <w:p w14:paraId="44D3D891" w14:textId="5B071766" w:rsidR="00C01230" w:rsidRDefault="00C01230" w:rsidP="00456258">
      <w:pPr>
        <w:pStyle w:val="Heading1"/>
        <w:numPr>
          <w:ilvl w:val="0"/>
          <w:numId w:val="32"/>
        </w:numPr>
        <w:rPr>
          <w:color w:val="000000"/>
        </w:rPr>
      </w:pPr>
      <w:r>
        <w:rPr>
          <w:color w:val="000000"/>
        </w:rPr>
        <w:t>Reports</w:t>
      </w:r>
    </w:p>
    <w:p w14:paraId="2C0D1A4B" w14:textId="2C90ACA6" w:rsidR="00521D5D" w:rsidRPr="007D768E" w:rsidRDefault="00CC1C22" w:rsidP="007128E6">
      <w:pPr>
        <w:pStyle w:val="PARAGRAPH"/>
        <w:ind w:firstLine="0"/>
        <w:jc w:val="left"/>
        <w:rPr>
          <w:rFonts w:eastAsia="Palatino" w:cs="Palatino"/>
        </w:rPr>
      </w:pPr>
      <w:r w:rsidRPr="007D768E">
        <w:rPr>
          <w:rFonts w:eastAsia="Palatino" w:cs="Palatino"/>
        </w:rPr>
        <w:t xml:space="preserve">The </w:t>
      </w:r>
      <w:r w:rsidR="00A20819" w:rsidRPr="007D768E">
        <w:rPr>
          <w:rFonts w:eastAsia="Palatino" w:cs="Palatino"/>
        </w:rPr>
        <w:t>front-end</w:t>
      </w:r>
      <w:r w:rsidR="00846F21" w:rsidRPr="007D768E">
        <w:rPr>
          <w:rFonts w:eastAsia="Palatino" w:cs="Palatino"/>
        </w:rPr>
        <w:t xml:space="preserve"> </w:t>
      </w:r>
      <w:r w:rsidR="00FC47D6" w:rsidRPr="007D768E">
        <w:rPr>
          <w:rFonts w:eastAsia="Palatino" w:cs="Palatino"/>
        </w:rPr>
        <w:t xml:space="preserve">website is installed on Google Cloud </w:t>
      </w:r>
      <w:r w:rsidR="00A64E96" w:rsidRPr="007D768E">
        <w:rPr>
          <w:rFonts w:eastAsia="Palatino" w:cs="Palatino"/>
        </w:rPr>
        <w:t xml:space="preserve">and can be accessed at this address: </w:t>
      </w:r>
      <w:r w:rsidR="007D768E" w:rsidRPr="00845614">
        <w:rPr>
          <w:rFonts w:eastAsia="Palatino" w:cs="Palatino"/>
          <w:color w:val="116EFE"/>
        </w:rPr>
        <w:t>http://35.197.4.53:5000/</w:t>
      </w:r>
    </w:p>
    <w:p w14:paraId="5C869D16" w14:textId="77777777" w:rsidR="007128E6" w:rsidRDefault="007128E6" w:rsidP="007128E6">
      <w:pPr>
        <w:pStyle w:val="PARAGRAPHnoindent"/>
      </w:pPr>
    </w:p>
    <w:p w14:paraId="4F70D44B" w14:textId="6224D8EC" w:rsidR="00456258" w:rsidRDefault="00D11EF7" w:rsidP="007128E6">
      <w:pPr>
        <w:pStyle w:val="PARAGRAPHnoindent"/>
      </w:pPr>
      <w:r>
        <w:t xml:space="preserve">The results from the query requested by the user </w:t>
      </w:r>
      <w:r w:rsidR="007128E6">
        <w:t>are</w:t>
      </w:r>
      <w:r>
        <w:t xml:space="preserve"> displayed </w:t>
      </w:r>
      <w:r w:rsidR="009A0961">
        <w:t>on the UI in a tabular format</w:t>
      </w:r>
      <w:r w:rsidR="005C0BE3">
        <w:t xml:space="preserve">. Depending upon </w:t>
      </w:r>
      <w:proofErr w:type="spellStart"/>
      <w:r w:rsidR="005C0BE3">
        <w:t>th</w:t>
      </w:r>
      <w:proofErr w:type="spellEnd"/>
      <w:r w:rsidR="005C0BE3">
        <w:t xml:space="preserve"> query executed, the </w:t>
      </w:r>
      <w:r w:rsidR="00461E93">
        <w:t xml:space="preserve">columns and rows </w:t>
      </w:r>
      <w:r w:rsidR="008A5F48">
        <w:t>of the relation can vary.</w:t>
      </w:r>
    </w:p>
    <w:p w14:paraId="1CA5255A" w14:textId="77777777" w:rsidR="007128E6" w:rsidRDefault="007128E6" w:rsidP="007128E6">
      <w:pPr>
        <w:pStyle w:val="PARAGRAPH"/>
        <w:ind w:firstLine="0"/>
      </w:pPr>
    </w:p>
    <w:p w14:paraId="6C776016" w14:textId="7C9947E1" w:rsidR="00200950" w:rsidRDefault="00200950" w:rsidP="007128E6">
      <w:pPr>
        <w:pStyle w:val="PARAGRAPH"/>
        <w:ind w:firstLine="0"/>
      </w:pPr>
      <w:r>
        <w:t xml:space="preserve">Below is an example from the query to </w:t>
      </w:r>
      <w:r w:rsidR="007128E6">
        <w:t>list the movie</w:t>
      </w:r>
      <w:r w:rsidR="00A13F0A">
        <w:t>s</w:t>
      </w:r>
      <w:r w:rsidR="007128E6">
        <w:t xml:space="preserve"> </w:t>
      </w:r>
      <w:r w:rsidR="00A13F0A">
        <w:t xml:space="preserve">actor </w:t>
      </w:r>
      <w:r w:rsidR="007128E6" w:rsidRPr="00A13F0A">
        <w:rPr>
          <w:i/>
          <w:iCs/>
        </w:rPr>
        <w:t>Leonardo DiCaprio</w:t>
      </w:r>
      <w:r w:rsidR="007128E6">
        <w:t xml:space="preserve"> is known for:</w:t>
      </w:r>
    </w:p>
    <w:p w14:paraId="523B84A1" w14:textId="0E194D66" w:rsidR="007128E6" w:rsidRDefault="007128E6" w:rsidP="00200950">
      <w:pPr>
        <w:pStyle w:val="PARAGRAPH"/>
      </w:pPr>
      <w:r>
        <w:rPr>
          <w:noProof/>
        </w:rPr>
        <w:drawing>
          <wp:anchor distT="0" distB="0" distL="114300" distR="114300" simplePos="0" relativeHeight="251658243" behindDoc="1" locked="0" layoutInCell="1" allowOverlap="1" wp14:anchorId="3254F991" wp14:editId="7F66D47F">
            <wp:simplePos x="0" y="0"/>
            <wp:positionH relativeFrom="column">
              <wp:posOffset>-112258</wp:posOffset>
            </wp:positionH>
            <wp:positionV relativeFrom="paragraph">
              <wp:posOffset>163572</wp:posOffset>
            </wp:positionV>
            <wp:extent cx="3103245" cy="1829435"/>
            <wp:effectExtent l="12700" t="12700" r="8255" b="12065"/>
            <wp:wrapTight wrapText="bothSides">
              <wp:wrapPolygon edited="0">
                <wp:start x="-88" y="-150"/>
                <wp:lineTo x="-88" y="21593"/>
                <wp:lineTo x="21569" y="21593"/>
                <wp:lineTo x="21569" y="-150"/>
                <wp:lineTo x="-88" y="-150"/>
              </wp:wrapPolygon>
            </wp:wrapTight>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3245" cy="182943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14:paraId="70576F41" w14:textId="57D0FD85" w:rsidR="007128E6" w:rsidRPr="00200950" w:rsidRDefault="007128E6" w:rsidP="00200950">
      <w:pPr>
        <w:pStyle w:val="PARAGRAPH"/>
      </w:pPr>
    </w:p>
    <w:p w14:paraId="2AA21CC9" w14:textId="2977BE68" w:rsidR="00EF14EF" w:rsidRPr="008862E8" w:rsidRDefault="00EF14EF" w:rsidP="00EF14EF">
      <w:pPr>
        <w:pStyle w:val="FIGURECAPTION"/>
        <w:rPr>
          <w:color w:val="000000"/>
        </w:rPr>
      </w:pPr>
      <w:r>
        <w:rPr>
          <w:color w:val="000000"/>
        </w:rPr>
        <w:t xml:space="preserve">Fig. </w:t>
      </w:r>
      <w:r w:rsidR="00BE62D3">
        <w:rPr>
          <w:color w:val="000000"/>
        </w:rPr>
        <w:t>6</w:t>
      </w:r>
      <w:r>
        <w:rPr>
          <w:color w:val="000000"/>
        </w:rPr>
        <w:t xml:space="preserve">. Screenshot </w:t>
      </w:r>
      <w:r w:rsidR="00BE62D3">
        <w:rPr>
          <w:color w:val="000000"/>
        </w:rPr>
        <w:t xml:space="preserve">of the Reports from the </w:t>
      </w:r>
      <w:r>
        <w:rPr>
          <w:color w:val="000000"/>
        </w:rPr>
        <w:t>Front End</w:t>
      </w:r>
    </w:p>
    <w:p w14:paraId="37D1E5D2" w14:textId="6271B4F2" w:rsidR="003410C8" w:rsidRDefault="003410C8" w:rsidP="005348DB">
      <w:pPr>
        <w:pStyle w:val="Heading1"/>
        <w:numPr>
          <w:ilvl w:val="0"/>
          <w:numId w:val="39"/>
        </w:numPr>
        <w:rPr>
          <w:color w:val="000000"/>
        </w:rPr>
      </w:pPr>
      <w:r w:rsidRPr="0080345D">
        <w:rPr>
          <w:color w:val="000000"/>
        </w:rPr>
        <w:t>Conclusion</w:t>
      </w:r>
    </w:p>
    <w:p w14:paraId="168C72C6" w14:textId="76D75C62" w:rsidR="004231FB" w:rsidRDefault="00E355C9" w:rsidP="004231FB">
      <w:pPr>
        <w:pStyle w:val="PARAGRAPHnoindent"/>
      </w:pPr>
      <w:r>
        <w:t xml:space="preserve">As discussed above, this project utilized the </w:t>
      </w:r>
      <w:r w:rsidR="006B403F">
        <w:t xml:space="preserve">publicly available </w:t>
      </w:r>
      <w:r w:rsidR="00EC7F6B">
        <w:t>data about the movies. At first the Relational Database was setup</w:t>
      </w:r>
      <w:r w:rsidR="00EC0633">
        <w:t xml:space="preserve"> with normalized schema. </w:t>
      </w:r>
      <w:r w:rsidR="003C4C35">
        <w:t xml:space="preserve">To </w:t>
      </w:r>
      <w:r w:rsidR="00E9285F">
        <w:t>import</w:t>
      </w:r>
      <w:r w:rsidR="003C4C35">
        <w:t xml:space="preserve"> the data i</w:t>
      </w:r>
      <w:r w:rsidR="00E9285F">
        <w:t xml:space="preserve">n the database, </w:t>
      </w:r>
      <w:r w:rsidR="003C4C35">
        <w:t>ETL (Extract Transform and Load) standard procedure was used.</w:t>
      </w:r>
    </w:p>
    <w:p w14:paraId="0903D3B3" w14:textId="77777777" w:rsidR="00F77B9B" w:rsidRDefault="00F77B9B" w:rsidP="00F77B9B">
      <w:pPr>
        <w:pStyle w:val="PARAGRAPH"/>
        <w:ind w:firstLine="0"/>
      </w:pPr>
    </w:p>
    <w:p w14:paraId="4834496D" w14:textId="3D12498C" w:rsidR="00905CE2" w:rsidRDefault="00905CE2" w:rsidP="00F77B9B">
      <w:pPr>
        <w:pStyle w:val="PARAGRAPH"/>
        <w:ind w:firstLine="0"/>
      </w:pPr>
      <w:r>
        <w:t xml:space="preserve">First, the data was </w:t>
      </w:r>
      <w:r w:rsidR="003725D8">
        <w:t xml:space="preserve">Extracted from the public databases. </w:t>
      </w:r>
      <w:r w:rsidR="00F77B9B">
        <w:t>Second,</w:t>
      </w:r>
      <w:r w:rsidR="00B77EA8">
        <w:t xml:space="preserve"> the data was Transformed </w:t>
      </w:r>
      <w:r w:rsidR="006C667C">
        <w:t>which included clean-up,</w:t>
      </w:r>
      <w:r w:rsidR="00CE22E8">
        <w:t xml:space="preserve"> filter</w:t>
      </w:r>
      <w:r w:rsidR="00B40A87">
        <w:t xml:space="preserve">ing </w:t>
      </w:r>
      <w:r w:rsidR="00CE1AA8">
        <w:t xml:space="preserve">and </w:t>
      </w:r>
      <w:r w:rsidR="009802EF">
        <w:t>transformation from</w:t>
      </w:r>
      <w:r w:rsidR="0011022C">
        <w:t xml:space="preserve"> </w:t>
      </w:r>
      <w:r w:rsidR="005C3F3C">
        <w:t xml:space="preserve">tab separated values to </w:t>
      </w:r>
      <w:r w:rsidR="007013AF">
        <w:t>relati</w:t>
      </w:r>
      <w:r w:rsidR="001E29A3">
        <w:t>on</w:t>
      </w:r>
      <w:r w:rsidR="006103F5">
        <w:t>al values</w:t>
      </w:r>
      <w:r w:rsidR="004A7576">
        <w:t xml:space="preserve"> using Python</w:t>
      </w:r>
      <w:r w:rsidR="006103F5">
        <w:t xml:space="preserve">. Third and final step was to upload the data to the </w:t>
      </w:r>
      <w:r w:rsidR="00CB061A">
        <w:t>Relational Database designed</w:t>
      </w:r>
      <w:r w:rsidR="00466DDE">
        <w:t xml:space="preserve"> using</w:t>
      </w:r>
      <w:r w:rsidR="002A1F27">
        <w:t xml:space="preserve"> R and Linux scripts.</w:t>
      </w:r>
    </w:p>
    <w:p w14:paraId="502FE4AD" w14:textId="3C156DEF" w:rsidR="0095168A" w:rsidRDefault="0095168A" w:rsidP="00F77B9B">
      <w:pPr>
        <w:pStyle w:val="PARAGRAPH"/>
        <w:ind w:firstLine="0"/>
      </w:pPr>
      <w:r>
        <w:t>Then the queries were developed</w:t>
      </w:r>
      <w:r w:rsidR="007A5C43">
        <w:t xml:space="preserve"> </w:t>
      </w:r>
      <w:r w:rsidR="00EE7AAB">
        <w:t>to extract the information from the data.</w:t>
      </w:r>
    </w:p>
    <w:p w14:paraId="065302D2" w14:textId="77777777" w:rsidR="00EE7AAB" w:rsidRDefault="00EE7AAB" w:rsidP="00F77B9B">
      <w:pPr>
        <w:pStyle w:val="PARAGRAPH"/>
        <w:ind w:firstLine="0"/>
      </w:pPr>
    </w:p>
    <w:p w14:paraId="48076D50" w14:textId="521C56F2" w:rsidR="00EE7AAB" w:rsidRDefault="006A175B" w:rsidP="00F77B9B">
      <w:pPr>
        <w:pStyle w:val="PARAGRAPH"/>
        <w:ind w:firstLine="0"/>
      </w:pPr>
      <w:r>
        <w:t>Finally,</w:t>
      </w:r>
      <w:r w:rsidR="00EE7AAB">
        <w:t xml:space="preserve"> the database was connected </w:t>
      </w:r>
      <w:r w:rsidR="00E918F9">
        <w:t xml:space="preserve">to the </w:t>
      </w:r>
      <w:r w:rsidR="00BB4F6C">
        <w:t>front-end UI hosted on google cloud to present the queries and findings easily accessible t</w:t>
      </w:r>
      <w:r w:rsidR="00892A3E">
        <w:t>o the end users.</w:t>
      </w:r>
    </w:p>
    <w:p w14:paraId="385B9E1C" w14:textId="77777777" w:rsidR="007C5A60" w:rsidRDefault="007C5A60" w:rsidP="00F77B9B">
      <w:pPr>
        <w:pStyle w:val="PARAGRAPH"/>
        <w:ind w:firstLine="0"/>
      </w:pPr>
    </w:p>
    <w:p w14:paraId="3A7F7296" w14:textId="41CDDAD6" w:rsidR="007C5A60" w:rsidRPr="00905CE2" w:rsidRDefault="007C5A60" w:rsidP="00F77B9B">
      <w:pPr>
        <w:pStyle w:val="PARAGRAPH"/>
        <w:ind w:firstLine="0"/>
      </w:pPr>
      <w:r>
        <w:t xml:space="preserve">The project can be accessed at </w:t>
      </w:r>
      <w:r w:rsidR="006A175B">
        <w:t xml:space="preserve">this web address: </w:t>
      </w:r>
      <w:r w:rsidR="006A175B" w:rsidRPr="00845614">
        <w:rPr>
          <w:rFonts w:eastAsia="Palatino" w:cs="Palatino"/>
          <w:color w:val="116EFE"/>
        </w:rPr>
        <w:t>http://35.197.4.53:5000/</w:t>
      </w:r>
      <w:r w:rsidR="006A175B">
        <w:rPr>
          <w:rFonts w:eastAsia="Palatino" w:cs="Palatino"/>
          <w:color w:val="116EFE"/>
        </w:rPr>
        <w:t>.</w:t>
      </w:r>
    </w:p>
    <w:p w14:paraId="3135B1AE" w14:textId="61C7E53C"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73EE3E3E" w14:textId="1FC53D61" w:rsidR="003410C8" w:rsidRDefault="003410C8">
      <w:pPr>
        <w:pStyle w:val="PARAGRAPHnoindent"/>
        <w:rPr>
          <w:color w:val="000000"/>
        </w:rPr>
      </w:pPr>
      <w:r>
        <w:rPr>
          <w:color w:val="000000"/>
        </w:rPr>
        <w:t xml:space="preserve">The authors wish to thank </w:t>
      </w:r>
      <w:r w:rsidR="002C0644">
        <w:rPr>
          <w:color w:val="000000"/>
        </w:rPr>
        <w:t xml:space="preserve">Dr. </w:t>
      </w:r>
      <w:proofErr w:type="spellStart"/>
      <w:r w:rsidR="002C0644">
        <w:rPr>
          <w:color w:val="000000"/>
        </w:rPr>
        <w:t>Sohail</w:t>
      </w:r>
      <w:proofErr w:type="spellEnd"/>
      <w:r w:rsidR="002C0644">
        <w:rPr>
          <w:color w:val="000000"/>
        </w:rPr>
        <w:t xml:space="preserve"> </w:t>
      </w:r>
      <w:proofErr w:type="spellStart"/>
      <w:r w:rsidR="002C0644">
        <w:rPr>
          <w:color w:val="000000"/>
        </w:rPr>
        <w:t>Rafiqui</w:t>
      </w:r>
      <w:proofErr w:type="spellEnd"/>
      <w:r w:rsidR="002C0644">
        <w:rPr>
          <w:color w:val="000000"/>
        </w:rPr>
        <w:t xml:space="preserve"> for his guidance through the duration of this course and the project.</w:t>
      </w:r>
    </w:p>
    <w:p w14:paraId="15D6CF28" w14:textId="1FAD66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76812ED3" w14:textId="2B299CF4" w:rsidR="005F16C4" w:rsidRPr="005F16C4" w:rsidRDefault="005F16C4" w:rsidP="005F16C4">
      <w:pPr>
        <w:numPr>
          <w:ilvl w:val="0"/>
          <w:numId w:val="22"/>
        </w:numPr>
        <w:rPr>
          <w:color w:val="000000"/>
          <w:spacing w:val="-8"/>
          <w:sz w:val="16"/>
          <w:szCs w:val="16"/>
        </w:rPr>
      </w:pPr>
      <w:r w:rsidRPr="005F16C4">
        <w:rPr>
          <w:color w:val="000000"/>
          <w:spacing w:val="-8"/>
          <w:sz w:val="16"/>
          <w:szCs w:val="16"/>
        </w:rPr>
        <w:t xml:space="preserve">IMDB Dataset downloaded from </w:t>
      </w:r>
      <w:hyperlink r:id="rId21" w:history="1">
        <w:r w:rsidRPr="005F16C4">
          <w:rPr>
            <w:rStyle w:val="Hyperlink"/>
            <w:rFonts w:ascii="Palatino" w:hAnsi="Palatino" w:cs="Times New Roman"/>
            <w:spacing w:val="-8"/>
            <w:sz w:val="16"/>
            <w:szCs w:val="16"/>
          </w:rPr>
          <w:t>https://www.imdb.com/interfaces/</w:t>
        </w:r>
      </w:hyperlink>
    </w:p>
    <w:p w14:paraId="317C0FF4" w14:textId="5B2E86A5" w:rsidR="005F16C4" w:rsidRPr="005F16C4" w:rsidRDefault="005F16C4">
      <w:pPr>
        <w:numPr>
          <w:ilvl w:val="0"/>
          <w:numId w:val="22"/>
        </w:numPr>
        <w:rPr>
          <w:color w:val="000000"/>
          <w:sz w:val="16"/>
          <w:szCs w:val="16"/>
        </w:rPr>
      </w:pPr>
      <w:r w:rsidRPr="005F16C4">
        <w:rPr>
          <w:color w:val="000000"/>
          <w:spacing w:val="-8"/>
          <w:sz w:val="16"/>
          <w:szCs w:val="16"/>
        </w:rPr>
        <w:t xml:space="preserve">Box Office data captured from </w:t>
      </w:r>
      <w:hyperlink r:id="rId22" w:history="1">
        <w:r w:rsidRPr="005F16C4">
          <w:rPr>
            <w:rStyle w:val="Hyperlink"/>
            <w:rFonts w:ascii="Palatino" w:hAnsi="Palatino" w:cs="Times New Roman"/>
            <w:spacing w:val="-8"/>
            <w:sz w:val="16"/>
            <w:szCs w:val="16"/>
          </w:rPr>
          <w:t>https://www.boxofficemojo.com</w:t>
        </w:r>
      </w:hyperlink>
    </w:p>
    <w:p w14:paraId="447CE89C" w14:textId="7D3A3D9E" w:rsidR="005F16C4" w:rsidRPr="005F16C4" w:rsidRDefault="005F16C4" w:rsidP="002F3130">
      <w:pPr>
        <w:numPr>
          <w:ilvl w:val="0"/>
          <w:numId w:val="22"/>
        </w:numPr>
        <w:rPr>
          <w:color w:val="000000"/>
          <w:spacing w:val="-8"/>
          <w:sz w:val="16"/>
          <w:szCs w:val="16"/>
        </w:rPr>
      </w:pPr>
      <w:r w:rsidRPr="005F16C4">
        <w:rPr>
          <w:color w:val="000000"/>
          <w:spacing w:val="-8"/>
          <w:sz w:val="16"/>
          <w:szCs w:val="16"/>
        </w:rPr>
        <w:t xml:space="preserve">Box office data screen scrapped and parsed by Igor </w:t>
      </w:r>
      <w:proofErr w:type="spellStart"/>
      <w:r w:rsidRPr="005F16C4">
        <w:rPr>
          <w:color w:val="000000"/>
          <w:spacing w:val="-8"/>
          <w:sz w:val="16"/>
          <w:szCs w:val="16"/>
        </w:rPr>
        <w:t>Kirko</w:t>
      </w:r>
      <w:proofErr w:type="spellEnd"/>
      <w:r w:rsidRPr="005F16C4">
        <w:rPr>
          <w:color w:val="000000"/>
          <w:spacing w:val="-8"/>
          <w:sz w:val="16"/>
          <w:szCs w:val="16"/>
        </w:rPr>
        <w:t xml:space="preserve"> published at </w:t>
      </w:r>
      <w:hyperlink r:id="rId23" w:history="1">
        <w:r w:rsidRPr="005F16C4">
          <w:rPr>
            <w:rStyle w:val="Hyperlink"/>
            <w:rFonts w:ascii="Palatino" w:hAnsi="Palatino" w:cs="Times New Roman"/>
            <w:spacing w:val="-8"/>
            <w:sz w:val="16"/>
            <w:szCs w:val="16"/>
          </w:rPr>
          <w:t>https://www.kaggle.com/igorkirko/wwwboxofficemojocom-movies-with-budget-listed?select=Mojo_budget_update.csv</w:t>
        </w:r>
      </w:hyperlink>
    </w:p>
    <w:p w14:paraId="746643D5" w14:textId="134B556F" w:rsidR="00177B9E" w:rsidRDefault="00177B9E" w:rsidP="00177B9E">
      <w:pPr>
        <w:pStyle w:val="References"/>
        <w:rPr>
          <w:rFonts w:ascii="Palatino" w:hAnsi="Palatino" w:cs="Tms Rmn"/>
          <w:color w:val="000000"/>
        </w:rPr>
      </w:pPr>
    </w:p>
    <w:p w14:paraId="124531E0" w14:textId="77777777" w:rsidR="00177B9E" w:rsidRDefault="00177B9E" w:rsidP="00177B9E">
      <w:pPr>
        <w:pStyle w:val="References"/>
        <w:rPr>
          <w:rFonts w:ascii="Palatino" w:hAnsi="Palatino" w:cs="Tms Rmn"/>
          <w:color w:val="000000"/>
        </w:rPr>
      </w:pPr>
    </w:p>
    <w:p w14:paraId="03971CA5" w14:textId="42260414" w:rsidR="00177B9E" w:rsidRDefault="00177B9E" w:rsidP="00177B9E">
      <w:pPr>
        <w:pStyle w:val="References"/>
        <w:rPr>
          <w:rFonts w:ascii="Palatino" w:hAnsi="Palatino" w:cs="Tms Rmn"/>
          <w:color w:val="000000"/>
        </w:rPr>
      </w:pPr>
    </w:p>
    <w:p w14:paraId="5732973E" w14:textId="77777777" w:rsidR="00177B9E" w:rsidRDefault="00177B9E" w:rsidP="00177B9E">
      <w:pPr>
        <w:pStyle w:val="References"/>
        <w:rPr>
          <w:rFonts w:ascii="Palatino" w:hAnsi="Palatino" w:cs="Tms Rmn"/>
          <w:color w:val="000000"/>
        </w:rPr>
      </w:pPr>
    </w:p>
    <w:p w14:paraId="4AE1134B" w14:textId="4D9645FC" w:rsidR="00177B9E" w:rsidRDefault="00177B9E" w:rsidP="00177B9E">
      <w:pPr>
        <w:pStyle w:val="References"/>
        <w:rPr>
          <w:rFonts w:ascii="Palatino" w:hAnsi="Palatino" w:cs="Tms Rmn"/>
          <w:color w:val="000000"/>
        </w:rPr>
      </w:pPr>
    </w:p>
    <w:p w14:paraId="37AE020F" w14:textId="5F229167" w:rsidR="00177B9E" w:rsidRDefault="00177B9E" w:rsidP="00177B9E">
      <w:pPr>
        <w:pStyle w:val="References"/>
        <w:rPr>
          <w:rFonts w:ascii="Palatino" w:hAnsi="Palatino" w:cs="Tms Rmn"/>
          <w:color w:val="000000"/>
        </w:rPr>
      </w:pPr>
    </w:p>
    <w:p w14:paraId="2991BCD0" w14:textId="0ACD1A92" w:rsidR="00177B9E" w:rsidRDefault="00177B9E" w:rsidP="00177B9E">
      <w:pPr>
        <w:pStyle w:val="References"/>
        <w:rPr>
          <w:rFonts w:ascii="Palatino" w:hAnsi="Palatino" w:cs="Tms Rmn"/>
          <w:color w:val="000000"/>
        </w:rPr>
      </w:pPr>
    </w:p>
    <w:p w14:paraId="5705365A" w14:textId="77777777" w:rsidR="00177B9E" w:rsidRDefault="00177B9E" w:rsidP="00177B9E">
      <w:pPr>
        <w:pStyle w:val="References"/>
        <w:rPr>
          <w:rFonts w:ascii="Palatino" w:hAnsi="Palatino" w:cs="Tms Rmn"/>
          <w:color w:val="000000"/>
        </w:rPr>
      </w:pPr>
    </w:p>
    <w:p w14:paraId="7E02FCC6" w14:textId="44BA049F" w:rsidR="00177B9E" w:rsidRDefault="00177B9E" w:rsidP="00177B9E">
      <w:pPr>
        <w:pStyle w:val="References"/>
        <w:rPr>
          <w:rFonts w:ascii="Palatino" w:hAnsi="Palatino" w:cs="Tms Rmn"/>
          <w:color w:val="000000"/>
        </w:rPr>
      </w:pPr>
    </w:p>
    <w:p w14:paraId="53A82F37" w14:textId="77777777" w:rsidR="00177B9E" w:rsidRDefault="00177B9E" w:rsidP="00177B9E">
      <w:pPr>
        <w:pStyle w:val="References"/>
        <w:rPr>
          <w:rFonts w:ascii="Palatino" w:hAnsi="Palatino" w:cs="Tms Rmn"/>
          <w:color w:val="000000"/>
        </w:rPr>
      </w:pPr>
    </w:p>
    <w:p w14:paraId="76283169" w14:textId="77777777" w:rsidR="00177B9E" w:rsidRDefault="00177B9E" w:rsidP="00177B9E">
      <w:pPr>
        <w:pStyle w:val="References"/>
        <w:rPr>
          <w:rFonts w:ascii="Palatino" w:hAnsi="Palatino" w:cs="Tms Rmn"/>
          <w:color w:val="000000"/>
        </w:rPr>
      </w:pPr>
    </w:p>
    <w:p w14:paraId="7EFC8094" w14:textId="4E7A5DCA" w:rsidR="00177B9E" w:rsidRDefault="00177B9E" w:rsidP="00177B9E">
      <w:pPr>
        <w:pStyle w:val="References"/>
        <w:rPr>
          <w:rFonts w:ascii="Palatino" w:hAnsi="Palatino" w:cs="Tms Rmn"/>
          <w:color w:val="000000"/>
        </w:rPr>
      </w:pPr>
    </w:p>
    <w:p w14:paraId="37DD9C49" w14:textId="77777777" w:rsidR="00177B9E" w:rsidRDefault="00177B9E" w:rsidP="00177B9E">
      <w:pPr>
        <w:pStyle w:val="References"/>
        <w:rPr>
          <w:rFonts w:ascii="Palatino" w:hAnsi="Palatino" w:cs="Tms Rmn"/>
          <w:color w:val="000000"/>
        </w:rPr>
      </w:pPr>
    </w:p>
    <w:p w14:paraId="4BC1735C" w14:textId="48F0347A" w:rsidR="00177B9E" w:rsidRDefault="00177B9E" w:rsidP="00177B9E">
      <w:pPr>
        <w:pStyle w:val="References"/>
        <w:rPr>
          <w:rFonts w:ascii="Palatino" w:hAnsi="Palatino" w:cs="Tms Rmn"/>
          <w:color w:val="000000"/>
        </w:rPr>
      </w:pPr>
    </w:p>
    <w:p w14:paraId="57737E44" w14:textId="77777777" w:rsidR="00177B9E" w:rsidRDefault="00177B9E" w:rsidP="00177B9E">
      <w:pPr>
        <w:pStyle w:val="References"/>
        <w:rPr>
          <w:rFonts w:ascii="Palatino" w:hAnsi="Palatino" w:cs="Tms Rmn"/>
          <w:color w:val="000000"/>
        </w:rPr>
      </w:pPr>
    </w:p>
    <w:p w14:paraId="04BFDB7C" w14:textId="4618EF88" w:rsidR="00177B9E" w:rsidRDefault="00177B9E" w:rsidP="00177B9E">
      <w:pPr>
        <w:pStyle w:val="References"/>
        <w:rPr>
          <w:rFonts w:ascii="Palatino" w:hAnsi="Palatino" w:cs="Tms Rmn"/>
          <w:color w:val="000000"/>
        </w:rPr>
      </w:pPr>
    </w:p>
    <w:p w14:paraId="4F53E349" w14:textId="77777777" w:rsidR="00177B9E" w:rsidRDefault="00177B9E" w:rsidP="00177B9E">
      <w:pPr>
        <w:pStyle w:val="References"/>
        <w:rPr>
          <w:rFonts w:ascii="Palatino" w:hAnsi="Palatino" w:cs="Tms Rmn"/>
          <w:color w:val="000000"/>
        </w:rPr>
      </w:pPr>
    </w:p>
    <w:p w14:paraId="60434D0C" w14:textId="4EF8F83D" w:rsidR="00177B9E" w:rsidRDefault="00177B9E" w:rsidP="00177B9E">
      <w:pPr>
        <w:pStyle w:val="References"/>
        <w:rPr>
          <w:rFonts w:ascii="Palatino" w:hAnsi="Palatino" w:cs="Tms Rmn"/>
          <w:color w:val="000000"/>
        </w:rPr>
      </w:pPr>
    </w:p>
    <w:sectPr w:rsidR="00177B9E" w:rsidSect="0069250A">
      <w:headerReference w:type="even" r:id="rId24"/>
      <w:headerReference w:type="default" r:id="rId2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84C02" w14:textId="77777777" w:rsidR="00663B0D" w:rsidRDefault="00663B0D">
      <w:r>
        <w:separator/>
      </w:r>
    </w:p>
  </w:endnote>
  <w:endnote w:type="continuationSeparator" w:id="0">
    <w:p w14:paraId="46404BE4" w14:textId="77777777" w:rsidR="00663B0D" w:rsidRDefault="00663B0D">
      <w:r>
        <w:continuationSeparator/>
      </w:r>
    </w:p>
  </w:endnote>
  <w:endnote w:type="continuationNotice" w:id="1">
    <w:p w14:paraId="0D2AEC16" w14:textId="77777777" w:rsidR="00DC7474" w:rsidRDefault="00DC74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altName w:val="﷽﷽﷽﷽﷽﷽﷽﷽"/>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BCEED"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AFEFF"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1F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C987A" w14:textId="77777777" w:rsidR="00663B0D" w:rsidRDefault="00663B0D">
      <w:pPr>
        <w:pStyle w:val="TABLEROW"/>
        <w:jc w:val="left"/>
        <w:rPr>
          <w:position w:val="12"/>
          <w:sz w:val="20"/>
        </w:rPr>
      </w:pPr>
    </w:p>
  </w:footnote>
  <w:footnote w:type="continuationSeparator" w:id="0">
    <w:p w14:paraId="2B491BA3" w14:textId="77777777" w:rsidR="00663B0D" w:rsidRDefault="00663B0D">
      <w:r>
        <w:continuationSeparator/>
      </w:r>
    </w:p>
  </w:footnote>
  <w:footnote w:type="continuationNotice" w:id="1">
    <w:p w14:paraId="16291A6C" w14:textId="77777777" w:rsidR="00DC7474" w:rsidRDefault="00DC74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6141D" w14:textId="77777777" w:rsidR="00E12B17" w:rsidRDefault="00F64967">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751D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F64967">
      <w:fldChar w:fldCharType="begin"/>
    </w:r>
    <w:r w:rsidR="00F64967">
      <w:instrText>PAGE</w:instrText>
    </w:r>
    <w:r w:rsidR="00F64967">
      <w:fldChar w:fldCharType="separate"/>
    </w:r>
    <w:r>
      <w:rPr>
        <w:noProof/>
      </w:rPr>
      <w:t>3</w:t>
    </w:r>
    <w:r w:rsidR="00F6496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2E91" w14:textId="3856BE0D" w:rsidR="00E12B17" w:rsidRDefault="00011F1B">
    <w:pPr>
      <w:pStyle w:val="Header"/>
      <w:tabs>
        <w:tab w:val="clear" w:pos="10200"/>
        <w:tab w:val="right" w:pos="10320"/>
      </w:tabs>
      <w:spacing w:line="180" w:lineRule="exact"/>
    </w:pPr>
    <w:r>
      <w:t>DBMS term project - Movies Insights</w:t>
    </w:r>
    <w:r w:rsidR="00E12B17">
      <w:tab/>
    </w:r>
    <w:r w:rsidR="00E12B17">
      <w:rPr>
        <w:b/>
        <w:caps w:val="0"/>
        <w:vanish/>
        <w:sz w:val="16"/>
      </w:rPr>
      <w:t>first page</w:t>
    </w:r>
    <w:r w:rsidR="00E12B17">
      <w:rPr>
        <w:caps w:val="0"/>
        <w:vanish/>
      </w:rPr>
      <w:t xml:space="preserve">   </w:t>
    </w:r>
    <w:r w:rsidR="00F64967">
      <w:fldChar w:fldCharType="begin"/>
    </w:r>
    <w:r w:rsidR="00F64967">
      <w:instrText xml:space="preserve"> PAGE </w:instrText>
    </w:r>
    <w:r w:rsidR="00F64967">
      <w:fldChar w:fldCharType="separate"/>
    </w:r>
    <w:r w:rsidR="00AB633F">
      <w:rPr>
        <w:noProof/>
      </w:rPr>
      <w:t>1</w:t>
    </w:r>
    <w:r w:rsidR="00F64967">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161DF" w14:textId="0584BF4E" w:rsidR="00E12B17" w:rsidRDefault="00F64967">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2C0644">
      <w:t>DBMS Term project – Movies insights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DB42D" w14:textId="59211F83" w:rsidR="00E12B17" w:rsidRDefault="002C0644">
    <w:pPr>
      <w:pStyle w:val="Header"/>
      <w:tabs>
        <w:tab w:val="clear" w:pos="10200"/>
        <w:tab w:val="right" w:pos="10320"/>
      </w:tabs>
      <w:spacing w:line="180" w:lineRule="exact"/>
    </w:pPr>
    <w:r>
      <w:t>Ravi, david, apurv – movies insight</w:t>
    </w:r>
    <w:r w:rsidR="00E12B17">
      <w:tab/>
    </w:r>
    <w:r w:rsidR="00E12B17">
      <w:rPr>
        <w:i/>
        <w:caps w:val="0"/>
        <w:vanish/>
      </w:rPr>
      <w:t>odd page</w:t>
    </w:r>
    <w:r w:rsidR="00E12B17">
      <w:rPr>
        <w:caps w:val="0"/>
        <w:vanish/>
      </w:rPr>
      <w:t xml:space="preserve">    </w:t>
    </w:r>
    <w:r w:rsidR="00F64967">
      <w:fldChar w:fldCharType="begin"/>
    </w:r>
    <w:r w:rsidR="00F64967">
      <w:instrText>PAGE</w:instrText>
    </w:r>
    <w:r w:rsidR="00F64967">
      <w:fldChar w:fldCharType="separate"/>
    </w:r>
    <w:r w:rsidR="00AB633F">
      <w:rPr>
        <w:noProof/>
      </w:rPr>
      <w:t>5</w:t>
    </w:r>
    <w:r w:rsidR="00F6496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1D04692C"/>
    <w:multiLevelType w:val="hybridMultilevel"/>
    <w:tmpl w:val="19368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45FA1"/>
    <w:multiLevelType w:val="hybridMultilevel"/>
    <w:tmpl w:val="FFFFFFFF"/>
    <w:lvl w:ilvl="0" w:tplc="CBD8B146">
      <w:start w:val="1"/>
      <w:numFmt w:val="decimal"/>
      <w:lvlText w:val="%1."/>
      <w:lvlJc w:val="left"/>
      <w:pPr>
        <w:ind w:left="720" w:hanging="360"/>
      </w:pPr>
    </w:lvl>
    <w:lvl w:ilvl="1" w:tplc="5860F49E">
      <w:start w:val="1"/>
      <w:numFmt w:val="lowerLetter"/>
      <w:lvlText w:val="%2."/>
      <w:lvlJc w:val="left"/>
      <w:pPr>
        <w:ind w:left="1440" w:hanging="360"/>
      </w:pPr>
    </w:lvl>
    <w:lvl w:ilvl="2" w:tplc="E01ADD62">
      <w:start w:val="1"/>
      <w:numFmt w:val="lowerRoman"/>
      <w:lvlText w:val="%3."/>
      <w:lvlJc w:val="right"/>
      <w:pPr>
        <w:ind w:left="2160" w:hanging="180"/>
      </w:pPr>
    </w:lvl>
    <w:lvl w:ilvl="3" w:tplc="A3AA2782">
      <w:start w:val="1"/>
      <w:numFmt w:val="decimal"/>
      <w:lvlText w:val="%4."/>
      <w:lvlJc w:val="left"/>
      <w:pPr>
        <w:ind w:left="2880" w:hanging="360"/>
      </w:pPr>
    </w:lvl>
    <w:lvl w:ilvl="4" w:tplc="F208A0BE">
      <w:start w:val="1"/>
      <w:numFmt w:val="lowerLetter"/>
      <w:lvlText w:val="%5."/>
      <w:lvlJc w:val="left"/>
      <w:pPr>
        <w:ind w:left="3600" w:hanging="360"/>
      </w:pPr>
    </w:lvl>
    <w:lvl w:ilvl="5" w:tplc="2934F40E">
      <w:start w:val="1"/>
      <w:numFmt w:val="lowerRoman"/>
      <w:lvlText w:val="%6."/>
      <w:lvlJc w:val="right"/>
      <w:pPr>
        <w:ind w:left="4320" w:hanging="180"/>
      </w:pPr>
    </w:lvl>
    <w:lvl w:ilvl="6" w:tplc="587C098A">
      <w:start w:val="1"/>
      <w:numFmt w:val="decimal"/>
      <w:lvlText w:val="%7."/>
      <w:lvlJc w:val="left"/>
      <w:pPr>
        <w:ind w:left="5040" w:hanging="360"/>
      </w:pPr>
    </w:lvl>
    <w:lvl w:ilvl="7" w:tplc="3E48CCF4">
      <w:start w:val="1"/>
      <w:numFmt w:val="lowerLetter"/>
      <w:lvlText w:val="%8."/>
      <w:lvlJc w:val="left"/>
      <w:pPr>
        <w:ind w:left="5760" w:hanging="360"/>
      </w:pPr>
    </w:lvl>
    <w:lvl w:ilvl="8" w:tplc="215AD03A">
      <w:start w:val="1"/>
      <w:numFmt w:val="lowerRoman"/>
      <w:lvlText w:val="%9."/>
      <w:lvlJc w:val="right"/>
      <w:pPr>
        <w:ind w:left="6480" w:hanging="180"/>
      </w:pPr>
    </w:lvl>
  </w:abstractNum>
  <w:abstractNum w:abstractNumId="14" w15:restartNumberingAfterBreak="0">
    <w:nsid w:val="1EBD7DC5"/>
    <w:multiLevelType w:val="hybridMultilevel"/>
    <w:tmpl w:val="7E249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E424C0B"/>
    <w:multiLevelType w:val="hybridMultilevel"/>
    <w:tmpl w:val="069614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56527E1"/>
    <w:multiLevelType w:val="hybridMultilevel"/>
    <w:tmpl w:val="44D05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6F740C8"/>
    <w:multiLevelType w:val="hybridMultilevel"/>
    <w:tmpl w:val="DD34D63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6FF1B43"/>
    <w:multiLevelType w:val="hybridMultilevel"/>
    <w:tmpl w:val="FFFFFFFF"/>
    <w:lvl w:ilvl="0" w:tplc="3AFC4D8C">
      <w:start w:val="2"/>
      <w:numFmt w:val="decimal"/>
      <w:lvlText w:val="%1"/>
      <w:lvlJc w:val="left"/>
      <w:pPr>
        <w:ind w:left="720" w:hanging="360"/>
      </w:pPr>
    </w:lvl>
    <w:lvl w:ilvl="1" w:tplc="7D048344">
      <w:start w:val="1"/>
      <w:numFmt w:val="lowerLetter"/>
      <w:lvlText w:val="%2."/>
      <w:lvlJc w:val="left"/>
      <w:pPr>
        <w:ind w:left="1440" w:hanging="360"/>
      </w:pPr>
    </w:lvl>
    <w:lvl w:ilvl="2" w:tplc="70F27CD2">
      <w:start w:val="1"/>
      <w:numFmt w:val="lowerRoman"/>
      <w:lvlText w:val="%3."/>
      <w:lvlJc w:val="right"/>
      <w:pPr>
        <w:ind w:left="2160" w:hanging="180"/>
      </w:pPr>
    </w:lvl>
    <w:lvl w:ilvl="3" w:tplc="26422A34">
      <w:start w:val="1"/>
      <w:numFmt w:val="decimal"/>
      <w:lvlText w:val="%4."/>
      <w:lvlJc w:val="left"/>
      <w:pPr>
        <w:ind w:left="2880" w:hanging="360"/>
      </w:pPr>
    </w:lvl>
    <w:lvl w:ilvl="4" w:tplc="6434B80E">
      <w:start w:val="1"/>
      <w:numFmt w:val="lowerLetter"/>
      <w:lvlText w:val="%5."/>
      <w:lvlJc w:val="left"/>
      <w:pPr>
        <w:ind w:left="3600" w:hanging="360"/>
      </w:pPr>
    </w:lvl>
    <w:lvl w:ilvl="5" w:tplc="77FC8EC2">
      <w:start w:val="1"/>
      <w:numFmt w:val="lowerRoman"/>
      <w:lvlText w:val="%6."/>
      <w:lvlJc w:val="right"/>
      <w:pPr>
        <w:ind w:left="4320" w:hanging="180"/>
      </w:pPr>
    </w:lvl>
    <w:lvl w:ilvl="6" w:tplc="28C6BBA2">
      <w:start w:val="1"/>
      <w:numFmt w:val="decimal"/>
      <w:lvlText w:val="%7."/>
      <w:lvlJc w:val="left"/>
      <w:pPr>
        <w:ind w:left="5040" w:hanging="360"/>
      </w:pPr>
    </w:lvl>
    <w:lvl w:ilvl="7" w:tplc="D5666414">
      <w:start w:val="1"/>
      <w:numFmt w:val="lowerLetter"/>
      <w:lvlText w:val="%8."/>
      <w:lvlJc w:val="left"/>
      <w:pPr>
        <w:ind w:left="5760" w:hanging="360"/>
      </w:pPr>
    </w:lvl>
    <w:lvl w:ilvl="8" w:tplc="D6F4CE6E">
      <w:start w:val="1"/>
      <w:numFmt w:val="lowerRoman"/>
      <w:lvlText w:val="%9."/>
      <w:lvlJc w:val="right"/>
      <w:pPr>
        <w:ind w:left="6480" w:hanging="180"/>
      </w:p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9"/>
  </w:num>
  <w:num w:numId="4">
    <w:abstractNumId w:val="27"/>
  </w:num>
  <w:num w:numId="5">
    <w:abstractNumId w:val="40"/>
  </w:num>
  <w:num w:numId="6">
    <w:abstractNumId w:val="10"/>
  </w:num>
  <w:num w:numId="7">
    <w:abstractNumId w:val="21"/>
  </w:num>
  <w:num w:numId="8">
    <w:abstractNumId w:val="9"/>
  </w:num>
  <w:num w:numId="9">
    <w:abstractNumId w:val="8"/>
  </w:num>
  <w:num w:numId="10">
    <w:abstractNumId w:val="0"/>
  </w:num>
  <w:num w:numId="11">
    <w:abstractNumId w:val="20"/>
  </w:num>
  <w:num w:numId="12">
    <w:abstractNumId w:val="20"/>
    <w:lvlOverride w:ilvl="0">
      <w:lvl w:ilvl="0">
        <w:start w:val="1"/>
        <w:numFmt w:val="decimal"/>
        <w:lvlText w:val="%1."/>
        <w:legacy w:legacy="1" w:legacySpace="0" w:legacyIndent="360"/>
        <w:lvlJc w:val="left"/>
        <w:pPr>
          <w:ind w:left="360" w:hanging="360"/>
        </w:pPr>
      </w:lvl>
    </w:lvlOverride>
  </w:num>
  <w:num w:numId="13">
    <w:abstractNumId w:val="29"/>
  </w:num>
  <w:num w:numId="14">
    <w:abstractNumId w:val="29"/>
    <w:lvlOverride w:ilvl="0">
      <w:lvl w:ilvl="0">
        <w:start w:val="1"/>
        <w:numFmt w:val="decimal"/>
        <w:lvlText w:val="%1."/>
        <w:legacy w:legacy="1" w:legacySpace="0" w:legacyIndent="360"/>
        <w:lvlJc w:val="left"/>
        <w:pPr>
          <w:ind w:left="360" w:hanging="360"/>
        </w:pPr>
      </w:lvl>
    </w:lvlOverride>
  </w:num>
  <w:num w:numId="15">
    <w:abstractNumId w:val="23"/>
  </w:num>
  <w:num w:numId="16">
    <w:abstractNumId w:val="11"/>
  </w:num>
  <w:num w:numId="17">
    <w:abstractNumId w:val="33"/>
  </w:num>
  <w:num w:numId="18">
    <w:abstractNumId w:val="30"/>
  </w:num>
  <w:num w:numId="19">
    <w:abstractNumId w:val="41"/>
  </w:num>
  <w:num w:numId="20">
    <w:abstractNumId w:val="16"/>
  </w:num>
  <w:num w:numId="21">
    <w:abstractNumId w:val="15"/>
  </w:num>
  <w:num w:numId="22">
    <w:abstractNumId w:val="39"/>
  </w:num>
  <w:num w:numId="23">
    <w:abstractNumId w:val="24"/>
  </w:num>
  <w:num w:numId="24">
    <w:abstractNumId w:val="35"/>
  </w:num>
  <w:num w:numId="25">
    <w:abstractNumId w:val="4"/>
  </w:num>
  <w:num w:numId="26">
    <w:abstractNumId w:val="2"/>
  </w:num>
  <w:num w:numId="27">
    <w:abstractNumId w:val="5"/>
  </w:num>
  <w:num w:numId="28">
    <w:abstractNumId w:val="25"/>
  </w:num>
  <w:num w:numId="29">
    <w:abstractNumId w:val="42"/>
  </w:num>
  <w:num w:numId="30">
    <w:abstractNumId w:val="31"/>
  </w:num>
  <w:num w:numId="31">
    <w:abstractNumId w:val="26"/>
  </w:num>
  <w:num w:numId="32">
    <w:abstractNumId w:val="34"/>
  </w:num>
  <w:num w:numId="33">
    <w:abstractNumId w:val="36"/>
  </w:num>
  <w:num w:numId="34">
    <w:abstractNumId w:val="6"/>
  </w:num>
  <w:num w:numId="35">
    <w:abstractNumId w:val="7"/>
  </w:num>
  <w:num w:numId="36">
    <w:abstractNumId w:val="17"/>
  </w:num>
  <w:num w:numId="37">
    <w:abstractNumId w:val="38"/>
  </w:num>
  <w:num w:numId="38">
    <w:abstractNumId w:val="32"/>
  </w:num>
  <w:num w:numId="39">
    <w:abstractNumId w:val="3"/>
  </w:num>
  <w:num w:numId="40">
    <w:abstractNumId w:val="22"/>
  </w:num>
  <w:num w:numId="41">
    <w:abstractNumId w:val="28"/>
  </w:num>
  <w:num w:numId="42">
    <w:abstractNumId w:val="12"/>
  </w:num>
  <w:num w:numId="43">
    <w:abstractNumId w:val="18"/>
  </w:num>
  <w:num w:numId="44">
    <w:abstractNumId w:val="14"/>
  </w:num>
  <w:num w:numId="45">
    <w:abstractNumId w:val="1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1C1F"/>
    <w:rsid w:val="00011F1B"/>
    <w:rsid w:val="00012513"/>
    <w:rsid w:val="00015713"/>
    <w:rsid w:val="00021A39"/>
    <w:rsid w:val="000228D2"/>
    <w:rsid w:val="0002604F"/>
    <w:rsid w:val="00027CCE"/>
    <w:rsid w:val="00031FB1"/>
    <w:rsid w:val="000509C3"/>
    <w:rsid w:val="0008044B"/>
    <w:rsid w:val="0009137A"/>
    <w:rsid w:val="000B3EA7"/>
    <w:rsid w:val="000B7ADE"/>
    <w:rsid w:val="000C0C84"/>
    <w:rsid w:val="000C55D2"/>
    <w:rsid w:val="000C5A38"/>
    <w:rsid w:val="000D5D67"/>
    <w:rsid w:val="000D64FD"/>
    <w:rsid w:val="000E2A0E"/>
    <w:rsid w:val="000E39C4"/>
    <w:rsid w:val="000E43A4"/>
    <w:rsid w:val="000E6DAA"/>
    <w:rsid w:val="000F0605"/>
    <w:rsid w:val="000F3434"/>
    <w:rsid w:val="000F5492"/>
    <w:rsid w:val="00105D99"/>
    <w:rsid w:val="0011022C"/>
    <w:rsid w:val="001126A8"/>
    <w:rsid w:val="00114768"/>
    <w:rsid w:val="00123451"/>
    <w:rsid w:val="001344BB"/>
    <w:rsid w:val="001417C5"/>
    <w:rsid w:val="001469EF"/>
    <w:rsid w:val="00164584"/>
    <w:rsid w:val="00164CAE"/>
    <w:rsid w:val="00177B9E"/>
    <w:rsid w:val="00180088"/>
    <w:rsid w:val="00182F7B"/>
    <w:rsid w:val="001924F5"/>
    <w:rsid w:val="0019328B"/>
    <w:rsid w:val="001A28B3"/>
    <w:rsid w:val="001B5975"/>
    <w:rsid w:val="001B7998"/>
    <w:rsid w:val="001C05EE"/>
    <w:rsid w:val="001C1492"/>
    <w:rsid w:val="001C6A51"/>
    <w:rsid w:val="001D3AAE"/>
    <w:rsid w:val="001D3FC7"/>
    <w:rsid w:val="001E29A3"/>
    <w:rsid w:val="001F1ACE"/>
    <w:rsid w:val="00200950"/>
    <w:rsid w:val="00215770"/>
    <w:rsid w:val="00240747"/>
    <w:rsid w:val="002436BE"/>
    <w:rsid w:val="002522DF"/>
    <w:rsid w:val="002565D4"/>
    <w:rsid w:val="00271B24"/>
    <w:rsid w:val="002767D8"/>
    <w:rsid w:val="0027695E"/>
    <w:rsid w:val="00277990"/>
    <w:rsid w:val="00283570"/>
    <w:rsid w:val="00283CEF"/>
    <w:rsid w:val="00293082"/>
    <w:rsid w:val="002959DB"/>
    <w:rsid w:val="002A1F27"/>
    <w:rsid w:val="002A3206"/>
    <w:rsid w:val="002C0644"/>
    <w:rsid w:val="002C4DEF"/>
    <w:rsid w:val="002D46B5"/>
    <w:rsid w:val="002D5113"/>
    <w:rsid w:val="002E1D72"/>
    <w:rsid w:val="002E53AC"/>
    <w:rsid w:val="002E799D"/>
    <w:rsid w:val="00306BDC"/>
    <w:rsid w:val="0031415F"/>
    <w:rsid w:val="003260DD"/>
    <w:rsid w:val="003309D6"/>
    <w:rsid w:val="00336824"/>
    <w:rsid w:val="00337E59"/>
    <w:rsid w:val="003410C8"/>
    <w:rsid w:val="00352351"/>
    <w:rsid w:val="003547DD"/>
    <w:rsid w:val="00370138"/>
    <w:rsid w:val="003725D8"/>
    <w:rsid w:val="00375B8A"/>
    <w:rsid w:val="0038016C"/>
    <w:rsid w:val="00381D86"/>
    <w:rsid w:val="003A0932"/>
    <w:rsid w:val="003A6376"/>
    <w:rsid w:val="003B4920"/>
    <w:rsid w:val="003B60AB"/>
    <w:rsid w:val="003B627C"/>
    <w:rsid w:val="003B7ACE"/>
    <w:rsid w:val="003C0A28"/>
    <w:rsid w:val="003C3C6E"/>
    <w:rsid w:val="003C4C35"/>
    <w:rsid w:val="003F0581"/>
    <w:rsid w:val="004029B7"/>
    <w:rsid w:val="0040360B"/>
    <w:rsid w:val="00406FE4"/>
    <w:rsid w:val="004111F1"/>
    <w:rsid w:val="004176B5"/>
    <w:rsid w:val="004231FB"/>
    <w:rsid w:val="00436A55"/>
    <w:rsid w:val="00444D4D"/>
    <w:rsid w:val="00455A41"/>
    <w:rsid w:val="00456258"/>
    <w:rsid w:val="00461E93"/>
    <w:rsid w:val="00464AAF"/>
    <w:rsid w:val="00466DDE"/>
    <w:rsid w:val="00467711"/>
    <w:rsid w:val="00485245"/>
    <w:rsid w:val="0049244A"/>
    <w:rsid w:val="004956BA"/>
    <w:rsid w:val="0049795D"/>
    <w:rsid w:val="004A18DB"/>
    <w:rsid w:val="004A7576"/>
    <w:rsid w:val="004B277B"/>
    <w:rsid w:val="004D1F8D"/>
    <w:rsid w:val="004D6ED8"/>
    <w:rsid w:val="004E33CD"/>
    <w:rsid w:val="004F60BD"/>
    <w:rsid w:val="00513B28"/>
    <w:rsid w:val="0051FD01"/>
    <w:rsid w:val="00521D5D"/>
    <w:rsid w:val="005348DB"/>
    <w:rsid w:val="00536F39"/>
    <w:rsid w:val="0054187B"/>
    <w:rsid w:val="00562BC2"/>
    <w:rsid w:val="0057527B"/>
    <w:rsid w:val="005760DE"/>
    <w:rsid w:val="005826D5"/>
    <w:rsid w:val="005853FB"/>
    <w:rsid w:val="00585CB3"/>
    <w:rsid w:val="00586ACF"/>
    <w:rsid w:val="005C0BE3"/>
    <w:rsid w:val="005C3F3C"/>
    <w:rsid w:val="005C7E46"/>
    <w:rsid w:val="005D426A"/>
    <w:rsid w:val="005F16C4"/>
    <w:rsid w:val="005F353E"/>
    <w:rsid w:val="006068C7"/>
    <w:rsid w:val="006103F5"/>
    <w:rsid w:val="00611F08"/>
    <w:rsid w:val="00612DF2"/>
    <w:rsid w:val="00613DF8"/>
    <w:rsid w:val="00620A1F"/>
    <w:rsid w:val="0062139C"/>
    <w:rsid w:val="0063258E"/>
    <w:rsid w:val="00652D59"/>
    <w:rsid w:val="0065710C"/>
    <w:rsid w:val="00660D30"/>
    <w:rsid w:val="00661184"/>
    <w:rsid w:val="00663B0D"/>
    <w:rsid w:val="00670353"/>
    <w:rsid w:val="00682CE9"/>
    <w:rsid w:val="00684B14"/>
    <w:rsid w:val="006856C4"/>
    <w:rsid w:val="0069250A"/>
    <w:rsid w:val="006A175B"/>
    <w:rsid w:val="006A30AF"/>
    <w:rsid w:val="006B403F"/>
    <w:rsid w:val="006B4EE7"/>
    <w:rsid w:val="006B587B"/>
    <w:rsid w:val="006C0905"/>
    <w:rsid w:val="006C0954"/>
    <w:rsid w:val="006C55D0"/>
    <w:rsid w:val="006C667C"/>
    <w:rsid w:val="006D1FEA"/>
    <w:rsid w:val="006E555C"/>
    <w:rsid w:val="007013AF"/>
    <w:rsid w:val="007079A5"/>
    <w:rsid w:val="00707EFB"/>
    <w:rsid w:val="0071239C"/>
    <w:rsid w:val="007128E6"/>
    <w:rsid w:val="007300BC"/>
    <w:rsid w:val="00732D32"/>
    <w:rsid w:val="0073587B"/>
    <w:rsid w:val="0074172D"/>
    <w:rsid w:val="007428D2"/>
    <w:rsid w:val="00752D5C"/>
    <w:rsid w:val="00753F24"/>
    <w:rsid w:val="0075559C"/>
    <w:rsid w:val="00755713"/>
    <w:rsid w:val="00777CB2"/>
    <w:rsid w:val="007970C8"/>
    <w:rsid w:val="0079751A"/>
    <w:rsid w:val="007A5C43"/>
    <w:rsid w:val="007C0A1E"/>
    <w:rsid w:val="007C52A9"/>
    <w:rsid w:val="007C5A60"/>
    <w:rsid w:val="007D36C2"/>
    <w:rsid w:val="007D768E"/>
    <w:rsid w:val="007E4C69"/>
    <w:rsid w:val="007E7462"/>
    <w:rsid w:val="0080345D"/>
    <w:rsid w:val="00805D55"/>
    <w:rsid w:val="0082414D"/>
    <w:rsid w:val="0084501B"/>
    <w:rsid w:val="00845614"/>
    <w:rsid w:val="00846F21"/>
    <w:rsid w:val="008473FD"/>
    <w:rsid w:val="00850C4C"/>
    <w:rsid w:val="00850DEA"/>
    <w:rsid w:val="008524E3"/>
    <w:rsid w:val="008862E8"/>
    <w:rsid w:val="00887762"/>
    <w:rsid w:val="00892A3E"/>
    <w:rsid w:val="008A5F48"/>
    <w:rsid w:val="008B162E"/>
    <w:rsid w:val="008C69D2"/>
    <w:rsid w:val="008D073B"/>
    <w:rsid w:val="008D26EB"/>
    <w:rsid w:val="008E2E09"/>
    <w:rsid w:val="00905CE2"/>
    <w:rsid w:val="00917772"/>
    <w:rsid w:val="0092559E"/>
    <w:rsid w:val="009324D8"/>
    <w:rsid w:val="00933285"/>
    <w:rsid w:val="0095168A"/>
    <w:rsid w:val="00965876"/>
    <w:rsid w:val="009765AB"/>
    <w:rsid w:val="009802EF"/>
    <w:rsid w:val="009848F6"/>
    <w:rsid w:val="009922A5"/>
    <w:rsid w:val="00994212"/>
    <w:rsid w:val="00995947"/>
    <w:rsid w:val="009A0961"/>
    <w:rsid w:val="009A3A7A"/>
    <w:rsid w:val="009A5337"/>
    <w:rsid w:val="009B39A3"/>
    <w:rsid w:val="009B5363"/>
    <w:rsid w:val="009C2AA3"/>
    <w:rsid w:val="009C36F4"/>
    <w:rsid w:val="009C3700"/>
    <w:rsid w:val="009D2580"/>
    <w:rsid w:val="00A138D4"/>
    <w:rsid w:val="00A13CBE"/>
    <w:rsid w:val="00A13F0A"/>
    <w:rsid w:val="00A1759B"/>
    <w:rsid w:val="00A20819"/>
    <w:rsid w:val="00A211B7"/>
    <w:rsid w:val="00A25A95"/>
    <w:rsid w:val="00A27F67"/>
    <w:rsid w:val="00A440C1"/>
    <w:rsid w:val="00A5390D"/>
    <w:rsid w:val="00A6041E"/>
    <w:rsid w:val="00A62AEB"/>
    <w:rsid w:val="00A64E96"/>
    <w:rsid w:val="00A64EB7"/>
    <w:rsid w:val="00A73D14"/>
    <w:rsid w:val="00A74794"/>
    <w:rsid w:val="00A76BBC"/>
    <w:rsid w:val="00A8491D"/>
    <w:rsid w:val="00A95000"/>
    <w:rsid w:val="00A97472"/>
    <w:rsid w:val="00AA75E9"/>
    <w:rsid w:val="00AB060A"/>
    <w:rsid w:val="00AB24AE"/>
    <w:rsid w:val="00AB633F"/>
    <w:rsid w:val="00AB63FD"/>
    <w:rsid w:val="00AC6FDB"/>
    <w:rsid w:val="00AD4A5D"/>
    <w:rsid w:val="00AD5C18"/>
    <w:rsid w:val="00AE311F"/>
    <w:rsid w:val="00AE6F20"/>
    <w:rsid w:val="00AF76C4"/>
    <w:rsid w:val="00B06995"/>
    <w:rsid w:val="00B2350B"/>
    <w:rsid w:val="00B23D4B"/>
    <w:rsid w:val="00B24EB9"/>
    <w:rsid w:val="00B27DAF"/>
    <w:rsid w:val="00B3744B"/>
    <w:rsid w:val="00B40A87"/>
    <w:rsid w:val="00B51733"/>
    <w:rsid w:val="00B538EB"/>
    <w:rsid w:val="00B540E5"/>
    <w:rsid w:val="00B669D9"/>
    <w:rsid w:val="00B670CC"/>
    <w:rsid w:val="00B70E3A"/>
    <w:rsid w:val="00B73262"/>
    <w:rsid w:val="00B76CC5"/>
    <w:rsid w:val="00B77D04"/>
    <w:rsid w:val="00B77EA8"/>
    <w:rsid w:val="00B856BE"/>
    <w:rsid w:val="00BB4F6C"/>
    <w:rsid w:val="00BB6662"/>
    <w:rsid w:val="00BE62D3"/>
    <w:rsid w:val="00C01230"/>
    <w:rsid w:val="00C063AA"/>
    <w:rsid w:val="00C103A8"/>
    <w:rsid w:val="00C2265D"/>
    <w:rsid w:val="00C427D7"/>
    <w:rsid w:val="00C507B2"/>
    <w:rsid w:val="00C92E05"/>
    <w:rsid w:val="00C9591C"/>
    <w:rsid w:val="00CA65A8"/>
    <w:rsid w:val="00CB061A"/>
    <w:rsid w:val="00CB2418"/>
    <w:rsid w:val="00CB694F"/>
    <w:rsid w:val="00CC1C22"/>
    <w:rsid w:val="00CE0D09"/>
    <w:rsid w:val="00CE1AA8"/>
    <w:rsid w:val="00CE22E8"/>
    <w:rsid w:val="00CF2492"/>
    <w:rsid w:val="00CF7D85"/>
    <w:rsid w:val="00D11EF7"/>
    <w:rsid w:val="00D1527B"/>
    <w:rsid w:val="00D259DA"/>
    <w:rsid w:val="00D27ABC"/>
    <w:rsid w:val="00D3518B"/>
    <w:rsid w:val="00D45FB6"/>
    <w:rsid w:val="00D46382"/>
    <w:rsid w:val="00D53D26"/>
    <w:rsid w:val="00D546C6"/>
    <w:rsid w:val="00D72DE7"/>
    <w:rsid w:val="00D75B88"/>
    <w:rsid w:val="00D87649"/>
    <w:rsid w:val="00D96813"/>
    <w:rsid w:val="00DA4C3D"/>
    <w:rsid w:val="00DB3F41"/>
    <w:rsid w:val="00DC0E6A"/>
    <w:rsid w:val="00DC3602"/>
    <w:rsid w:val="00DC7474"/>
    <w:rsid w:val="00DD1280"/>
    <w:rsid w:val="00DD159E"/>
    <w:rsid w:val="00DD3B3D"/>
    <w:rsid w:val="00DD5B26"/>
    <w:rsid w:val="00DE2722"/>
    <w:rsid w:val="00E120A0"/>
    <w:rsid w:val="00E12B17"/>
    <w:rsid w:val="00E23CB1"/>
    <w:rsid w:val="00E355C9"/>
    <w:rsid w:val="00E53F20"/>
    <w:rsid w:val="00E66F66"/>
    <w:rsid w:val="00E8150F"/>
    <w:rsid w:val="00E86B7F"/>
    <w:rsid w:val="00E87317"/>
    <w:rsid w:val="00E87324"/>
    <w:rsid w:val="00E918F9"/>
    <w:rsid w:val="00E9285F"/>
    <w:rsid w:val="00EC0633"/>
    <w:rsid w:val="00EC7F6B"/>
    <w:rsid w:val="00ED54E1"/>
    <w:rsid w:val="00EE0512"/>
    <w:rsid w:val="00EE7157"/>
    <w:rsid w:val="00EE725B"/>
    <w:rsid w:val="00EE7AAB"/>
    <w:rsid w:val="00EF14EF"/>
    <w:rsid w:val="00EF6B0A"/>
    <w:rsid w:val="00EF6D7E"/>
    <w:rsid w:val="00F01A03"/>
    <w:rsid w:val="00F30BD5"/>
    <w:rsid w:val="00F5516E"/>
    <w:rsid w:val="00F554EC"/>
    <w:rsid w:val="00F56DBA"/>
    <w:rsid w:val="00F64967"/>
    <w:rsid w:val="00F70C11"/>
    <w:rsid w:val="00F72431"/>
    <w:rsid w:val="00F763BC"/>
    <w:rsid w:val="00F77B9B"/>
    <w:rsid w:val="00F84349"/>
    <w:rsid w:val="00F93830"/>
    <w:rsid w:val="00F93BF0"/>
    <w:rsid w:val="00F964F4"/>
    <w:rsid w:val="00FC47D6"/>
    <w:rsid w:val="00FE634C"/>
    <w:rsid w:val="00FE6472"/>
    <w:rsid w:val="00FF1FBE"/>
    <w:rsid w:val="00FF5190"/>
    <w:rsid w:val="00FF5257"/>
    <w:rsid w:val="03392EBC"/>
    <w:rsid w:val="0A1110F3"/>
    <w:rsid w:val="0B4B913D"/>
    <w:rsid w:val="0C571C67"/>
    <w:rsid w:val="0DF8ACA9"/>
    <w:rsid w:val="0FE06465"/>
    <w:rsid w:val="13C8001B"/>
    <w:rsid w:val="1821F4E9"/>
    <w:rsid w:val="19993F2C"/>
    <w:rsid w:val="1C905654"/>
    <w:rsid w:val="1D55BA04"/>
    <w:rsid w:val="1FCEDD43"/>
    <w:rsid w:val="1FEB3F01"/>
    <w:rsid w:val="20A0DE15"/>
    <w:rsid w:val="23361677"/>
    <w:rsid w:val="24B26F2E"/>
    <w:rsid w:val="26BC2DA8"/>
    <w:rsid w:val="28556EF5"/>
    <w:rsid w:val="2A777E5E"/>
    <w:rsid w:val="2B444EE8"/>
    <w:rsid w:val="2D9A3D11"/>
    <w:rsid w:val="2EF9D755"/>
    <w:rsid w:val="2FFB364D"/>
    <w:rsid w:val="3002574F"/>
    <w:rsid w:val="31E328DE"/>
    <w:rsid w:val="3757AC22"/>
    <w:rsid w:val="39FE47A5"/>
    <w:rsid w:val="3B77C8F4"/>
    <w:rsid w:val="3CF74A6C"/>
    <w:rsid w:val="3EC1400C"/>
    <w:rsid w:val="46D171C5"/>
    <w:rsid w:val="46DCD827"/>
    <w:rsid w:val="46FD5978"/>
    <w:rsid w:val="47EAA406"/>
    <w:rsid w:val="4A31C1B1"/>
    <w:rsid w:val="4AAB8E5F"/>
    <w:rsid w:val="4C127AEC"/>
    <w:rsid w:val="4D2AC478"/>
    <w:rsid w:val="4E013129"/>
    <w:rsid w:val="50AE4C95"/>
    <w:rsid w:val="5342EA5C"/>
    <w:rsid w:val="5668E086"/>
    <w:rsid w:val="572A2B2B"/>
    <w:rsid w:val="57540CB8"/>
    <w:rsid w:val="5858E8C9"/>
    <w:rsid w:val="58AA5AFD"/>
    <w:rsid w:val="5A012824"/>
    <w:rsid w:val="5A653BBD"/>
    <w:rsid w:val="5B08505B"/>
    <w:rsid w:val="5B12732F"/>
    <w:rsid w:val="60E1C6A1"/>
    <w:rsid w:val="62F9A86B"/>
    <w:rsid w:val="63AAEC91"/>
    <w:rsid w:val="6E682541"/>
    <w:rsid w:val="6EB5B433"/>
    <w:rsid w:val="6FD7F43F"/>
    <w:rsid w:val="714B27D4"/>
    <w:rsid w:val="7472570D"/>
    <w:rsid w:val="76E4BDC6"/>
    <w:rsid w:val="77436A19"/>
    <w:rsid w:val="7A7AA391"/>
    <w:rsid w:val="7B63FE8B"/>
    <w:rsid w:val="7D409F6E"/>
    <w:rsid w:val="7DC5329C"/>
    <w:rsid w:val="7E1AC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717FC"/>
  <w15:docId w15:val="{3877ADD4-3890-B043-B0E3-3D3C1873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2C0644"/>
    <w:rPr>
      <w:color w:val="605E5C"/>
      <w:shd w:val="clear" w:color="auto" w:fill="E1DFDD"/>
    </w:rPr>
  </w:style>
  <w:style w:type="paragraph" w:styleId="ListParagraph">
    <w:name w:val="List Paragraph"/>
    <w:basedOn w:val="Normal"/>
    <w:uiPriority w:val="34"/>
    <w:qFormat/>
    <w:rsid w:val="005F16C4"/>
    <w:pPr>
      <w:widowControl/>
      <w:spacing w:after="160" w:line="259" w:lineRule="auto"/>
      <w:ind w:left="720"/>
      <w:contextualSpacing/>
      <w:jc w:val="left"/>
    </w:pPr>
    <w:rPr>
      <w:rFonts w:asciiTheme="minorHAnsi" w:eastAsiaTheme="minorHAnsi" w:hAnsiTheme="minorHAnsi" w:cstheme="minorBidi"/>
      <w:kern w:val="0"/>
      <w:sz w:val="22"/>
      <w:szCs w:val="22"/>
    </w:rPr>
  </w:style>
  <w:style w:type="paragraph" w:customStyle="1" w:styleId="Code">
    <w:name w:val="Code"/>
    <w:basedOn w:val="Normal"/>
    <w:qFormat/>
    <w:rsid w:val="003A0932"/>
    <w:pPr>
      <w:widowControl/>
      <w:pBdr>
        <w:top w:val="single" w:sz="4" w:space="1" w:color="auto"/>
        <w:left w:val="single" w:sz="4" w:space="4" w:color="auto"/>
        <w:bottom w:val="single" w:sz="4" w:space="1" w:color="auto"/>
        <w:right w:val="single" w:sz="4" w:space="4" w:color="auto"/>
      </w:pBdr>
      <w:shd w:val="pct10" w:color="auto" w:fill="auto"/>
      <w:spacing w:after="17" w:line="254" w:lineRule="auto"/>
      <w:ind w:left="706"/>
    </w:pPr>
    <w:rPr>
      <w:rFonts w:ascii="Consolas" w:eastAsia="Arial" w:hAnsi="Consolas" w:cs="Arial"/>
      <w:noProof/>
      <w:color w:val="000000"/>
      <w:kern w:val="0"/>
      <w:sz w:val="20"/>
      <w:szCs w:val="24"/>
    </w:rPr>
  </w:style>
  <w:style w:type="character" w:customStyle="1" w:styleId="hljs-string">
    <w:name w:val="hljs-string"/>
    <w:basedOn w:val="DefaultParagraphFont"/>
    <w:rsid w:val="003A0932"/>
  </w:style>
  <w:style w:type="character" w:customStyle="1" w:styleId="hljs-literal">
    <w:name w:val="hljs-literal"/>
    <w:basedOn w:val="DefaultParagraphFont"/>
    <w:rsid w:val="003A0932"/>
  </w:style>
  <w:style w:type="character" w:customStyle="1" w:styleId="hljs-comment">
    <w:name w:val="hljs-comment"/>
    <w:basedOn w:val="DefaultParagraphFont"/>
    <w:rsid w:val="003A0932"/>
  </w:style>
  <w:style w:type="character" w:customStyle="1" w:styleId="hljs-keyword">
    <w:name w:val="hljs-keyword"/>
    <w:basedOn w:val="DefaultParagraphFont"/>
    <w:rsid w:val="009922A5"/>
  </w:style>
  <w:style w:type="character" w:customStyle="1" w:styleId="hljs-number">
    <w:name w:val="hljs-number"/>
    <w:basedOn w:val="DefaultParagraphFont"/>
    <w:rsid w:val="009922A5"/>
  </w:style>
  <w:style w:type="paragraph" w:styleId="HTMLPreformatted">
    <w:name w:val="HTML Preformatted"/>
    <w:basedOn w:val="Normal"/>
    <w:link w:val="HTMLPreformattedChar"/>
    <w:uiPriority w:val="99"/>
    <w:semiHidden/>
    <w:unhideWhenUsed/>
    <w:rsid w:val="001F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semiHidden/>
    <w:rsid w:val="001F1AC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3118">
      <w:bodyDiv w:val="1"/>
      <w:marLeft w:val="0"/>
      <w:marRight w:val="0"/>
      <w:marTop w:val="0"/>
      <w:marBottom w:val="0"/>
      <w:divBdr>
        <w:top w:val="none" w:sz="0" w:space="0" w:color="auto"/>
        <w:left w:val="none" w:sz="0" w:space="0" w:color="auto"/>
        <w:bottom w:val="none" w:sz="0" w:space="0" w:color="auto"/>
        <w:right w:val="none" w:sz="0" w:space="0" w:color="auto"/>
      </w:divBdr>
    </w:div>
    <w:div w:id="529492131">
      <w:bodyDiv w:val="1"/>
      <w:marLeft w:val="0"/>
      <w:marRight w:val="0"/>
      <w:marTop w:val="0"/>
      <w:marBottom w:val="0"/>
      <w:divBdr>
        <w:top w:val="none" w:sz="0" w:space="0" w:color="auto"/>
        <w:left w:val="none" w:sz="0" w:space="0" w:color="auto"/>
        <w:bottom w:val="none" w:sz="0" w:space="0" w:color="auto"/>
        <w:right w:val="none" w:sz="0" w:space="0" w:color="auto"/>
      </w:divBdr>
    </w:div>
    <w:div w:id="1909921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sivaraman@smu.edu"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mdb.com/interfac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kaggle.com/igorkirko/wwwboxofficemojocom-movies-with-budget-listed?select=Mojo_budget_update.csv" TargetMode="External"/><Relationship Id="rId10" Type="http://schemas.openxmlformats.org/officeDocument/2006/relationships/hyperlink" Target="mailto:apurvm@smu.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dgrijalva@smu.edu" TargetMode="External"/><Relationship Id="rId14" Type="http://schemas.openxmlformats.org/officeDocument/2006/relationships/footer" Target="footer2.xml"/><Relationship Id="rId22" Type="http://schemas.openxmlformats.org/officeDocument/2006/relationships/hyperlink" Target="https://www.boxofficemojo.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0</TotalTime>
  <Pages>4</Pages>
  <Words>1691</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11513</CharactersWithSpaces>
  <SharedDoc>false</SharedDoc>
  <HLinks>
    <vt:vector size="36" baseType="variant">
      <vt:variant>
        <vt:i4>2097209</vt:i4>
      </vt:variant>
      <vt:variant>
        <vt:i4>15</vt:i4>
      </vt:variant>
      <vt:variant>
        <vt:i4>0</vt:i4>
      </vt:variant>
      <vt:variant>
        <vt:i4>5</vt:i4>
      </vt:variant>
      <vt:variant>
        <vt:lpwstr>https://www.kaggle.com/igorkirko/wwwboxofficemojocom-movies-with-budget-listed?select=Mojo_budget_update.csv</vt:lpwstr>
      </vt:variant>
      <vt:variant>
        <vt:lpwstr/>
      </vt:variant>
      <vt:variant>
        <vt:i4>2359358</vt:i4>
      </vt:variant>
      <vt:variant>
        <vt:i4>12</vt:i4>
      </vt:variant>
      <vt:variant>
        <vt:i4>0</vt:i4>
      </vt:variant>
      <vt:variant>
        <vt:i4>5</vt:i4>
      </vt:variant>
      <vt:variant>
        <vt:lpwstr>https://www.boxofficemojo.com/</vt:lpwstr>
      </vt:variant>
      <vt:variant>
        <vt:lpwstr/>
      </vt:variant>
      <vt:variant>
        <vt:i4>852062</vt:i4>
      </vt:variant>
      <vt:variant>
        <vt:i4>9</vt:i4>
      </vt:variant>
      <vt:variant>
        <vt:i4>0</vt:i4>
      </vt:variant>
      <vt:variant>
        <vt:i4>5</vt:i4>
      </vt:variant>
      <vt:variant>
        <vt:lpwstr>https://www.imdb.com/interfaces/</vt:lpwstr>
      </vt:variant>
      <vt:variant>
        <vt:lpwstr/>
      </vt:variant>
      <vt:variant>
        <vt:i4>6750278</vt:i4>
      </vt:variant>
      <vt:variant>
        <vt:i4>6</vt:i4>
      </vt:variant>
      <vt:variant>
        <vt:i4>0</vt:i4>
      </vt:variant>
      <vt:variant>
        <vt:i4>5</vt:i4>
      </vt:variant>
      <vt:variant>
        <vt:lpwstr>mailto:apurvm@smu.edu</vt:lpwstr>
      </vt:variant>
      <vt:variant>
        <vt:lpwstr/>
      </vt:variant>
      <vt:variant>
        <vt:i4>327732</vt:i4>
      </vt:variant>
      <vt:variant>
        <vt:i4>3</vt:i4>
      </vt:variant>
      <vt:variant>
        <vt:i4>0</vt:i4>
      </vt:variant>
      <vt:variant>
        <vt:i4>5</vt:i4>
      </vt:variant>
      <vt:variant>
        <vt:lpwstr>mailto:dgrijalva@smu.edu</vt:lpwstr>
      </vt:variant>
      <vt:variant>
        <vt:lpwstr/>
      </vt:variant>
      <vt:variant>
        <vt:i4>8323165</vt:i4>
      </vt:variant>
      <vt:variant>
        <vt:i4>0</vt:i4>
      </vt:variant>
      <vt:variant>
        <vt:i4>0</vt:i4>
      </vt:variant>
      <vt:variant>
        <vt:i4>5</vt:i4>
      </vt:variant>
      <vt:variant>
        <vt:lpwstr>mailto:rsivaraman@smu.edu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Mittal, Apurv</cp:lastModifiedBy>
  <cp:revision>2</cp:revision>
  <cp:lastPrinted>2003-04-30T17:12:00Z</cp:lastPrinted>
  <dcterms:created xsi:type="dcterms:W3CDTF">2021-03-28T22:54:00Z</dcterms:created>
  <dcterms:modified xsi:type="dcterms:W3CDTF">2021-03-28T22:54:00Z</dcterms:modified>
</cp:coreProperties>
</file>